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51512" w:rsidTr="00951512">
        <w:tc>
          <w:tcPr>
            <w:tcW w:w="2972" w:type="dxa"/>
          </w:tcPr>
          <w:p w:rsidR="00951512" w:rsidRDefault="00951512">
            <w:pPr>
              <w:rPr>
                <w:b/>
              </w:rPr>
            </w:pPr>
            <w:r>
              <w:rPr>
                <w:b/>
              </w:rPr>
              <w:t xml:space="preserve">Wer braucht </w:t>
            </w:r>
            <w:proofErr w:type="gramStart"/>
            <w:r>
              <w:rPr>
                <w:b/>
              </w:rPr>
              <w:t>das ?</w:t>
            </w:r>
            <w:proofErr w:type="gramEnd"/>
          </w:p>
        </w:tc>
        <w:tc>
          <w:tcPr>
            <w:tcW w:w="6090" w:type="dxa"/>
          </w:tcPr>
          <w:p w:rsidR="00951512" w:rsidRPr="008D5759" w:rsidRDefault="00951512">
            <w:pPr>
              <w:rPr>
                <w:bCs/>
              </w:rPr>
            </w:pPr>
          </w:p>
        </w:tc>
      </w:tr>
      <w:tr w:rsidR="00951512" w:rsidTr="00951512">
        <w:tc>
          <w:tcPr>
            <w:tcW w:w="2972" w:type="dxa"/>
          </w:tcPr>
          <w:p w:rsidR="00951512" w:rsidRDefault="00951512">
            <w:pPr>
              <w:rPr>
                <w:b/>
              </w:rPr>
            </w:pPr>
            <w:r>
              <w:rPr>
                <w:b/>
              </w:rPr>
              <w:t xml:space="preserve">Komplexität </w:t>
            </w:r>
            <w:r w:rsidRPr="00951512">
              <w:rPr>
                <w:bCs/>
              </w:rPr>
              <w:t>(S, M, L, XL)</w:t>
            </w:r>
          </w:p>
        </w:tc>
        <w:tc>
          <w:tcPr>
            <w:tcW w:w="6090" w:type="dxa"/>
          </w:tcPr>
          <w:p w:rsidR="00951512" w:rsidRPr="008D5759" w:rsidRDefault="00951512">
            <w:pPr>
              <w:rPr>
                <w:bCs/>
              </w:rPr>
            </w:pPr>
          </w:p>
        </w:tc>
      </w:tr>
      <w:tr w:rsidR="00951512" w:rsidTr="00951512">
        <w:tc>
          <w:tcPr>
            <w:tcW w:w="2972" w:type="dxa"/>
          </w:tcPr>
          <w:p w:rsidR="00951512" w:rsidRDefault="00951512">
            <w:pPr>
              <w:rPr>
                <w:b/>
              </w:rPr>
            </w:pPr>
            <w:r>
              <w:rPr>
                <w:b/>
              </w:rPr>
              <w:t>Dringlichkeit / Termin</w:t>
            </w:r>
          </w:p>
        </w:tc>
        <w:tc>
          <w:tcPr>
            <w:tcW w:w="6090" w:type="dxa"/>
          </w:tcPr>
          <w:p w:rsidR="00951512" w:rsidRPr="008D5759" w:rsidRDefault="00951512">
            <w:pPr>
              <w:rPr>
                <w:bCs/>
              </w:rPr>
            </w:pPr>
          </w:p>
        </w:tc>
      </w:tr>
    </w:tbl>
    <w:p w:rsidR="00951512" w:rsidRDefault="00951512"/>
    <w:p w:rsidR="003E2178" w:rsidRPr="003E2178" w:rsidRDefault="003E2178" w:rsidP="003E217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E2178">
        <w:rPr>
          <w:rFonts w:ascii="Calibri" w:eastAsia="Times New Roman" w:hAnsi="Calibri" w:cs="Calibri"/>
        </w:rPr>
        <w:t>Nur einen Teil der angelieferten Daten zur Verwendung in der Drehscheibe</w:t>
      </w:r>
      <w:r w:rsidRPr="003E2178">
        <w:rPr>
          <w:rFonts w:ascii="Calibri" w:eastAsia="Times New Roman" w:hAnsi="Calibri" w:cs="Calibri"/>
          <w:lang w:eastAsia="de-CH"/>
        </w:rPr>
        <w:t xml:space="preserve"> </w:t>
      </w:r>
    </w:p>
    <w:p w:rsidR="003E2178" w:rsidRPr="003E2178" w:rsidRDefault="003E2178" w:rsidP="003E217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E2178">
        <w:rPr>
          <w:rFonts w:ascii="Calibri" w:eastAsia="Times New Roman" w:hAnsi="Calibri" w:cs="Calibri"/>
        </w:rPr>
        <w:t>Eigene Datensätze erfassen</w:t>
      </w:r>
      <w:r w:rsidRPr="003E2178">
        <w:rPr>
          <w:rFonts w:ascii="Calibri" w:eastAsia="Times New Roman" w:hAnsi="Calibri" w:cs="Calibri"/>
          <w:lang w:eastAsia="de-CH"/>
        </w:rPr>
        <w:t xml:space="preserve"> </w:t>
      </w:r>
    </w:p>
    <w:p w:rsidR="003E2178" w:rsidRPr="003E2178" w:rsidRDefault="003E2178" w:rsidP="003E217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E2178">
        <w:rPr>
          <w:rFonts w:ascii="Calibri" w:eastAsia="Times New Roman" w:hAnsi="Calibri" w:cs="Calibri"/>
        </w:rPr>
        <w:t>Mit diesen Daten Strecken zusammenstellen</w:t>
      </w:r>
      <w:r w:rsidRPr="003E2178">
        <w:rPr>
          <w:rFonts w:ascii="Calibri" w:eastAsia="Times New Roman" w:hAnsi="Calibri" w:cs="Calibri"/>
          <w:lang w:eastAsia="de-CH"/>
        </w:rPr>
        <w:t xml:space="preserve"> </w:t>
      </w:r>
    </w:p>
    <w:p w:rsidR="003E2178" w:rsidRDefault="003E2178" w:rsidP="003E217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E2178">
        <w:rPr>
          <w:rFonts w:ascii="Calibri" w:eastAsia="Times New Roman" w:hAnsi="Calibri" w:cs="Calibri"/>
        </w:rPr>
        <w:t>Von diesen Strecken die km aufaddieren</w:t>
      </w:r>
    </w:p>
    <w:p w:rsidR="002028CD" w:rsidRPr="003E2178" w:rsidRDefault="002028CD" w:rsidP="003E217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Innerhalb der bestehenden SW Strukturen realisieren oder dann stand-</w:t>
      </w:r>
      <w:proofErr w:type="spellStart"/>
      <w:r>
        <w:rPr>
          <w:rFonts w:ascii="Calibri" w:eastAsia="Times New Roman" w:hAnsi="Calibri" w:cs="Calibri"/>
        </w:rPr>
        <w:t>alone</w:t>
      </w:r>
      <w:proofErr w:type="spellEnd"/>
      <w:r>
        <w:rPr>
          <w:rFonts w:ascii="Calibri" w:eastAsia="Times New Roman" w:hAnsi="Calibri" w:cs="Calibri"/>
        </w:rPr>
        <w:t xml:space="preserve"> mit PHP und </w:t>
      </w:r>
      <w:proofErr w:type="spellStart"/>
      <w:r>
        <w:rPr>
          <w:rFonts w:ascii="Calibri" w:eastAsia="Times New Roman" w:hAnsi="Calibri" w:cs="Calibri"/>
        </w:rPr>
        <w:t>mySQL</w:t>
      </w:r>
      <w:proofErr w:type="spellEnd"/>
    </w:p>
    <w:p w:rsidR="003E2178" w:rsidRPr="003E2178" w:rsidRDefault="003E2178" w:rsidP="003E2178">
      <w:pPr>
        <w:spacing w:after="0" w:line="240" w:lineRule="auto"/>
        <w:rPr>
          <w:rFonts w:ascii="Calibri" w:eastAsia="Times New Roman" w:hAnsi="Calibri" w:cs="Calibri"/>
        </w:rPr>
      </w:pPr>
    </w:p>
    <w:p w:rsidR="003E2178" w:rsidRDefault="003E2178"/>
    <w:p w:rsidR="00077C37" w:rsidRPr="00195E33" w:rsidRDefault="00077C37">
      <w:r>
        <w:rPr>
          <w:b/>
        </w:rPr>
        <w:t xml:space="preserve">Umgang mit den </w:t>
      </w:r>
      <w:proofErr w:type="spellStart"/>
      <w:r>
        <w:rPr>
          <w:b/>
        </w:rPr>
        <w:t>eRADN</w:t>
      </w:r>
      <w:proofErr w:type="spellEnd"/>
      <w:r>
        <w:rPr>
          <w:b/>
        </w:rPr>
        <w:t xml:space="preserve"> Daten der SBB</w:t>
      </w:r>
    </w:p>
    <w:p w:rsidR="00077C37" w:rsidRDefault="00195E33" w:rsidP="00195E33">
      <w:pPr>
        <w:pStyle w:val="Listenabsatz"/>
        <w:numPr>
          <w:ilvl w:val="0"/>
          <w:numId w:val="4"/>
        </w:numPr>
      </w:pPr>
      <w:r w:rsidRPr="00195E33">
        <w:t>Benötigte / erwünschte Daten bestimmen</w:t>
      </w:r>
    </w:p>
    <w:p w:rsidR="00195E33" w:rsidRPr="00DE00F2" w:rsidRDefault="00195E33" w:rsidP="00195E33">
      <w:pPr>
        <w:pStyle w:val="Listenabsatz"/>
        <w:numPr>
          <w:ilvl w:val="1"/>
          <w:numId w:val="4"/>
        </w:numPr>
      </w:pPr>
      <w:r>
        <w:t>Strecke, Teilstrecke, Betriebspunkte (Bahnhof, Haltestelle, Abzweigung/Spurwechsel)</w:t>
      </w:r>
    </w:p>
    <w:p w:rsidR="00195E33" w:rsidRPr="00195E33" w:rsidRDefault="00195E33" w:rsidP="00195E33">
      <w:pPr>
        <w:pStyle w:val="Listenabsatz"/>
        <w:numPr>
          <w:ilvl w:val="1"/>
          <w:numId w:val="4"/>
        </w:numPr>
      </w:pPr>
      <w:r w:rsidRPr="00DE00F2">
        <w:t>Bet</w:t>
      </w:r>
      <w:r>
        <w:t xml:space="preserve">riebspunkte: Name, Abkürzung des Betriebspunkts (was ist </w:t>
      </w:r>
      <w:proofErr w:type="spellStart"/>
      <w:r>
        <w:t>DiDok</w:t>
      </w:r>
      <w:proofErr w:type="spellEnd"/>
      <w:r>
        <w:t xml:space="preserve">), optionaler Name, Kilometrierung und alternative Kilometrierung (Kilometersprung), </w:t>
      </w:r>
      <w:proofErr w:type="gramStart"/>
      <w:r>
        <w:t>Bahnhofsteile ?</w:t>
      </w:r>
      <w:proofErr w:type="gramEnd"/>
    </w:p>
    <w:p w:rsidR="00195E33" w:rsidRDefault="00195E33" w:rsidP="00195E33">
      <w:pPr>
        <w:pStyle w:val="Listenabsatz"/>
        <w:numPr>
          <w:ilvl w:val="0"/>
          <w:numId w:val="4"/>
        </w:numPr>
      </w:pPr>
      <w:r w:rsidRPr="00195E33">
        <w:t>Parser programmieren, Auswahl</w:t>
      </w:r>
      <w:r>
        <w:t xml:space="preserve"> bestätigen oder verbessern</w:t>
      </w:r>
    </w:p>
    <w:p w:rsidR="00195E33" w:rsidRDefault="00195E33" w:rsidP="00195E33">
      <w:pPr>
        <w:pStyle w:val="Listenabsatz"/>
        <w:numPr>
          <w:ilvl w:val="0"/>
          <w:numId w:val="4"/>
        </w:numPr>
      </w:pPr>
      <w:r>
        <w:t>Daten ergänzen ohne Updatefähigkeit zu verlieren (? Optionaler Name), Ergänzung von fehlenden Strecken (die nicht im Reglement I-30131 drin sind)</w:t>
      </w:r>
    </w:p>
    <w:p w:rsidR="00195E33" w:rsidRDefault="00195E33" w:rsidP="00195E33">
      <w:pPr>
        <w:pStyle w:val="Listenabsatz"/>
        <w:numPr>
          <w:ilvl w:val="0"/>
          <w:numId w:val="4"/>
        </w:numPr>
      </w:pPr>
      <w:r>
        <w:t>HTML Darstellung, Excel Download</w:t>
      </w:r>
    </w:p>
    <w:p w:rsidR="00195E33" w:rsidRPr="00195E33" w:rsidRDefault="00195E33" w:rsidP="00195E33">
      <w:pPr>
        <w:pStyle w:val="Listenabsatz"/>
        <w:ind w:left="360"/>
      </w:pPr>
    </w:p>
    <w:p w:rsidR="005D5128" w:rsidRPr="00DE00F2" w:rsidRDefault="00DE00F2">
      <w:pPr>
        <w:rPr>
          <w:b/>
        </w:rPr>
      </w:pPr>
      <w:r w:rsidRPr="00DE00F2">
        <w:rPr>
          <w:b/>
        </w:rPr>
        <w:t>Kilometer (Fahrleistung) für absolvierte Fahrten</w:t>
      </w:r>
    </w:p>
    <w:p w:rsidR="00195E33" w:rsidRDefault="00195E33" w:rsidP="00195E33">
      <w:pPr>
        <w:pStyle w:val="Listenabsatz"/>
        <w:numPr>
          <w:ilvl w:val="0"/>
          <w:numId w:val="5"/>
        </w:numPr>
      </w:pPr>
      <w:r>
        <w:t>Eine Fahrt anlegen</w:t>
      </w:r>
    </w:p>
    <w:p w:rsidR="00DE00F2" w:rsidRDefault="00DE00F2" w:rsidP="00195E33">
      <w:pPr>
        <w:pStyle w:val="Listenabsatz"/>
        <w:numPr>
          <w:ilvl w:val="0"/>
          <w:numId w:val="5"/>
        </w:numPr>
      </w:pPr>
      <w:r>
        <w:t xml:space="preserve">Mit </w:t>
      </w:r>
      <w:r w:rsidR="00195E33">
        <w:t xml:space="preserve">mehreren </w:t>
      </w:r>
      <w:r>
        <w:t>Anordnungen</w:t>
      </w:r>
    </w:p>
    <w:p w:rsidR="00195E33" w:rsidRDefault="00195E33" w:rsidP="00195E33">
      <w:pPr>
        <w:pStyle w:val="Listenabsatz"/>
        <w:numPr>
          <w:ilvl w:val="0"/>
          <w:numId w:val="5"/>
        </w:numPr>
      </w:pPr>
      <w:r>
        <w:t xml:space="preserve">Sehr komfortable Erfassung (eintippen von Destinationen, dynamisches Einschränken der Auswahl, geht das auch mit </w:t>
      </w:r>
      <w:proofErr w:type="gramStart"/>
      <w:r>
        <w:t>Abkürzungen ?</w:t>
      </w:r>
      <w:proofErr w:type="gramEnd"/>
      <w:r>
        <w:t>)</w:t>
      </w:r>
    </w:p>
    <w:p w:rsidR="00195E33" w:rsidRDefault="00195E33" w:rsidP="00195E33">
      <w:pPr>
        <w:pStyle w:val="Listenabsatz"/>
        <w:numPr>
          <w:ilvl w:val="0"/>
          <w:numId w:val="5"/>
        </w:numPr>
      </w:pPr>
      <w:r>
        <w:t xml:space="preserve">Abschliessen einer Fahrt mit Ergänzung von </w:t>
      </w:r>
      <w:proofErr w:type="gramStart"/>
      <w:r>
        <w:t>Kilometern ?</w:t>
      </w:r>
      <w:proofErr w:type="gramEnd"/>
      <w:r>
        <w:t xml:space="preserve"> </w:t>
      </w:r>
      <w:proofErr w:type="gramStart"/>
      <w:r>
        <w:t>Buchungsbeleg ?</w:t>
      </w:r>
      <w:proofErr w:type="gramEnd"/>
    </w:p>
    <w:p w:rsidR="00DE00F2" w:rsidRDefault="00195E33" w:rsidP="00195E33">
      <w:pPr>
        <w:pStyle w:val="Listenabsatz"/>
        <w:numPr>
          <w:ilvl w:val="0"/>
          <w:numId w:val="5"/>
        </w:numPr>
      </w:pPr>
      <w:r>
        <w:t xml:space="preserve">Wie geht </w:t>
      </w:r>
      <w:r w:rsidR="00DE00F2">
        <w:t xml:space="preserve">Rangierfahrten auf die </w:t>
      </w:r>
      <w:proofErr w:type="gramStart"/>
      <w:r w:rsidR="00DE00F2">
        <w:t>Strecke ?</w:t>
      </w:r>
      <w:proofErr w:type="gramEnd"/>
    </w:p>
    <w:p w:rsidR="00DE00F2" w:rsidRDefault="00DE00F2">
      <w:bookmarkStart w:id="0" w:name="_GoBack"/>
      <w:bookmarkEnd w:id="0"/>
    </w:p>
    <w:p w:rsidR="00DF00B9" w:rsidRDefault="00DF00B9" w:rsidP="00A45987">
      <w:pPr>
        <w:spacing w:after="0"/>
      </w:pPr>
      <w:r>
        <w:t>Allgemein Gültige Daten:</w:t>
      </w:r>
    </w:p>
    <w:p w:rsidR="00DF00B9" w:rsidRDefault="00DF00B9" w:rsidP="00A45987">
      <w:pPr>
        <w:pStyle w:val="Listenabsatz"/>
        <w:numPr>
          <w:ilvl w:val="0"/>
          <w:numId w:val="8"/>
        </w:numPr>
        <w:spacing w:after="0"/>
        <w:contextualSpacing w:val="0"/>
      </w:pPr>
      <w:r>
        <w:t>Name Fahrt</w:t>
      </w:r>
    </w:p>
    <w:p w:rsidR="00DF00B9" w:rsidRDefault="00DF00B9" w:rsidP="00A45987">
      <w:pPr>
        <w:pStyle w:val="Listenabsatz"/>
        <w:numPr>
          <w:ilvl w:val="0"/>
          <w:numId w:val="8"/>
        </w:numPr>
        <w:spacing w:after="0"/>
        <w:contextualSpacing w:val="0"/>
      </w:pPr>
      <w:r>
        <w:t>Datum Fahrt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91"/>
        <w:gridCol w:w="1192"/>
        <w:gridCol w:w="1411"/>
        <w:gridCol w:w="1520"/>
        <w:gridCol w:w="1241"/>
        <w:gridCol w:w="1368"/>
        <w:gridCol w:w="1139"/>
      </w:tblGrid>
      <w:tr w:rsidR="00DF00B9" w:rsidTr="0040616A">
        <w:tc>
          <w:tcPr>
            <w:tcW w:w="2410" w:type="dxa"/>
            <w:gridSpan w:val="2"/>
          </w:tcPr>
          <w:p w:rsidR="00DF00B9" w:rsidRDefault="00DF00B9" w:rsidP="00DF00B9">
            <w:r>
              <w:t xml:space="preserve">Auslesen </w:t>
            </w:r>
            <w:proofErr w:type="spellStart"/>
            <w:r>
              <w:t>eRADN</w:t>
            </w:r>
            <w:proofErr w:type="spellEnd"/>
            <w:r>
              <w:t xml:space="preserve"> XML</w:t>
            </w:r>
          </w:p>
        </w:tc>
        <w:tc>
          <w:tcPr>
            <w:tcW w:w="4187" w:type="dxa"/>
            <w:gridSpan w:val="3"/>
          </w:tcPr>
          <w:p w:rsidR="00DF00B9" w:rsidRDefault="00DF00B9" w:rsidP="00DF00B9">
            <w:r>
              <w:t>eingeben</w:t>
            </w:r>
          </w:p>
        </w:tc>
        <w:tc>
          <w:tcPr>
            <w:tcW w:w="1374" w:type="dxa"/>
          </w:tcPr>
          <w:p w:rsidR="00DF00B9" w:rsidRDefault="00DF00B9" w:rsidP="00DF00B9">
            <w:r>
              <w:t>Aus Tabelle</w:t>
            </w:r>
          </w:p>
        </w:tc>
        <w:tc>
          <w:tcPr>
            <w:tcW w:w="1091" w:type="dxa"/>
          </w:tcPr>
          <w:p w:rsidR="00DF00B9" w:rsidRDefault="00DF00B9" w:rsidP="00DF00B9">
            <w:r>
              <w:t>Berechnet</w:t>
            </w:r>
          </w:p>
        </w:tc>
      </w:tr>
      <w:tr w:rsidR="00DF00B9" w:rsidTr="00DF00B9">
        <w:tc>
          <w:tcPr>
            <w:tcW w:w="1205" w:type="dxa"/>
          </w:tcPr>
          <w:p w:rsidR="00DF00B9" w:rsidRDefault="00DF00B9" w:rsidP="00DF00B9">
            <w:r>
              <w:t>Von</w:t>
            </w:r>
          </w:p>
        </w:tc>
        <w:tc>
          <w:tcPr>
            <w:tcW w:w="1205" w:type="dxa"/>
          </w:tcPr>
          <w:p w:rsidR="00DF00B9" w:rsidRDefault="00DF00B9" w:rsidP="00DF00B9">
            <w:r>
              <w:t>Bis</w:t>
            </w:r>
          </w:p>
        </w:tc>
        <w:tc>
          <w:tcPr>
            <w:tcW w:w="1415" w:type="dxa"/>
          </w:tcPr>
          <w:p w:rsidR="00DF00B9" w:rsidRDefault="00DF00B9" w:rsidP="00DF00B9">
            <w:r>
              <w:t>Anordnung</w:t>
            </w:r>
          </w:p>
        </w:tc>
        <w:tc>
          <w:tcPr>
            <w:tcW w:w="1520" w:type="dxa"/>
          </w:tcPr>
          <w:p w:rsidR="00DF00B9" w:rsidRDefault="00DF00B9" w:rsidP="00DF00B9">
            <w:r>
              <w:t>EVU/</w:t>
            </w:r>
            <w:proofErr w:type="spellStart"/>
            <w:r>
              <w:t>Debicode</w:t>
            </w:r>
            <w:proofErr w:type="spellEnd"/>
          </w:p>
        </w:tc>
        <w:tc>
          <w:tcPr>
            <w:tcW w:w="1252" w:type="dxa"/>
          </w:tcPr>
          <w:p w:rsidR="00DF00B9" w:rsidRDefault="00DF00B9" w:rsidP="00DF00B9">
            <w:r>
              <w:t xml:space="preserve">100 </w:t>
            </w:r>
            <w:proofErr w:type="spellStart"/>
            <w:r>
              <w:t>mio</w:t>
            </w:r>
            <w:proofErr w:type="spellEnd"/>
          </w:p>
        </w:tc>
        <w:tc>
          <w:tcPr>
            <w:tcW w:w="1374" w:type="dxa"/>
          </w:tcPr>
          <w:p w:rsidR="00DF00B9" w:rsidRDefault="00DF00B9" w:rsidP="00DF00B9">
            <w:r>
              <w:t>Art Fahrt</w:t>
            </w:r>
          </w:p>
        </w:tc>
        <w:tc>
          <w:tcPr>
            <w:tcW w:w="1091" w:type="dxa"/>
          </w:tcPr>
          <w:p w:rsidR="00DF00B9" w:rsidRDefault="00DF00B9" w:rsidP="00DF00B9">
            <w:r>
              <w:t>Km</w:t>
            </w:r>
          </w:p>
        </w:tc>
      </w:tr>
      <w:tr w:rsidR="00DF00B9" w:rsidTr="00DF00B9">
        <w:tc>
          <w:tcPr>
            <w:tcW w:w="1205" w:type="dxa"/>
          </w:tcPr>
          <w:p w:rsidR="00DF00B9" w:rsidRDefault="00DF00B9" w:rsidP="00DF00B9">
            <w:proofErr w:type="spellStart"/>
            <w:r>
              <w:t>Siw</w:t>
            </w:r>
            <w:proofErr w:type="spellEnd"/>
          </w:p>
        </w:tc>
        <w:tc>
          <w:tcPr>
            <w:tcW w:w="1205" w:type="dxa"/>
          </w:tcPr>
          <w:p w:rsidR="00DF00B9" w:rsidRDefault="00DF00B9" w:rsidP="00DF00B9">
            <w:proofErr w:type="spellStart"/>
            <w:r>
              <w:t>ZGh</w:t>
            </w:r>
            <w:proofErr w:type="spellEnd"/>
          </w:p>
        </w:tc>
        <w:tc>
          <w:tcPr>
            <w:tcW w:w="1415" w:type="dxa"/>
          </w:tcPr>
          <w:p w:rsidR="00DF00B9" w:rsidRDefault="00DF00B9" w:rsidP="00DF00B9">
            <w:r>
              <w:t>NZ-019-017</w:t>
            </w:r>
          </w:p>
        </w:tc>
        <w:tc>
          <w:tcPr>
            <w:tcW w:w="1520" w:type="dxa"/>
          </w:tcPr>
          <w:p w:rsidR="00DF00B9" w:rsidRDefault="00DF00B9" w:rsidP="00DF00B9">
            <w:r>
              <w:t>SZU</w:t>
            </w:r>
          </w:p>
        </w:tc>
        <w:tc>
          <w:tcPr>
            <w:tcW w:w="1252" w:type="dxa"/>
          </w:tcPr>
          <w:p w:rsidR="00DF00B9" w:rsidRDefault="00DF00B9" w:rsidP="00DF00B9">
            <w:r>
              <w:t>HECH</w:t>
            </w:r>
          </w:p>
        </w:tc>
        <w:tc>
          <w:tcPr>
            <w:tcW w:w="1374" w:type="dxa"/>
          </w:tcPr>
          <w:p w:rsidR="00DF00B9" w:rsidRDefault="00DF00B9" w:rsidP="00DF00B9">
            <w:r>
              <w:t>Dienstzug</w:t>
            </w:r>
          </w:p>
        </w:tc>
        <w:tc>
          <w:tcPr>
            <w:tcW w:w="1091" w:type="dxa"/>
          </w:tcPr>
          <w:p w:rsidR="00DF00B9" w:rsidRDefault="00DF00B9" w:rsidP="00DF00B9">
            <w:r>
              <w:t>12.1</w:t>
            </w:r>
          </w:p>
        </w:tc>
      </w:tr>
      <w:tr w:rsidR="00DF00B9" w:rsidTr="00DF00B9">
        <w:tc>
          <w:tcPr>
            <w:tcW w:w="1205" w:type="dxa"/>
          </w:tcPr>
          <w:p w:rsidR="00DF00B9" w:rsidRDefault="00DF00B9" w:rsidP="00DF00B9">
            <w:proofErr w:type="spellStart"/>
            <w:r>
              <w:t>ZGh</w:t>
            </w:r>
            <w:proofErr w:type="spellEnd"/>
          </w:p>
        </w:tc>
        <w:tc>
          <w:tcPr>
            <w:tcW w:w="1205" w:type="dxa"/>
          </w:tcPr>
          <w:p w:rsidR="00DF00B9" w:rsidRDefault="00DF00B9" w:rsidP="00DF00B9">
            <w:proofErr w:type="spellStart"/>
            <w:r>
              <w:t>Sbg</w:t>
            </w:r>
            <w:proofErr w:type="spellEnd"/>
          </w:p>
        </w:tc>
        <w:tc>
          <w:tcPr>
            <w:tcW w:w="1415" w:type="dxa"/>
          </w:tcPr>
          <w:p w:rsidR="00DF00B9" w:rsidRDefault="00DF00B9" w:rsidP="00DF00B9">
            <w:r>
              <w:t>NZ-019-017</w:t>
            </w:r>
          </w:p>
        </w:tc>
        <w:tc>
          <w:tcPr>
            <w:tcW w:w="1520" w:type="dxa"/>
          </w:tcPr>
          <w:p w:rsidR="00DF00B9" w:rsidRDefault="00DF00B9" w:rsidP="00DF00B9">
            <w:r>
              <w:t>SZU</w:t>
            </w:r>
          </w:p>
        </w:tc>
        <w:tc>
          <w:tcPr>
            <w:tcW w:w="1252" w:type="dxa"/>
          </w:tcPr>
          <w:p w:rsidR="00DF00B9" w:rsidRDefault="00DF00B9" w:rsidP="00DF00B9"/>
        </w:tc>
        <w:tc>
          <w:tcPr>
            <w:tcW w:w="1374" w:type="dxa"/>
          </w:tcPr>
          <w:p w:rsidR="00DF00B9" w:rsidRDefault="00DF00B9" w:rsidP="00DF00B9"/>
        </w:tc>
        <w:tc>
          <w:tcPr>
            <w:tcW w:w="1091" w:type="dxa"/>
          </w:tcPr>
          <w:p w:rsidR="00DF00B9" w:rsidRDefault="00DF00B9" w:rsidP="00DF00B9">
            <w:r>
              <w:t>16.2</w:t>
            </w:r>
          </w:p>
        </w:tc>
      </w:tr>
    </w:tbl>
    <w:p w:rsidR="00DF00B9" w:rsidRDefault="00DF00B9"/>
    <w:p w:rsidR="00DF00B9" w:rsidRDefault="00DF00B9"/>
    <w:p w:rsidR="00195E33" w:rsidRDefault="00DE00F2">
      <w:r w:rsidRPr="00DE00F2">
        <w:rPr>
          <w:b/>
        </w:rPr>
        <w:t>Dokumentation von Streckenkenntnissen</w:t>
      </w:r>
      <w:r w:rsidR="00195E33" w:rsidRPr="00195E33">
        <w:t xml:space="preserve"> </w:t>
      </w:r>
    </w:p>
    <w:p w:rsidR="005D5128" w:rsidRPr="00195E33" w:rsidRDefault="00195E33" w:rsidP="00195E33">
      <w:pPr>
        <w:pStyle w:val="Listenabsatz"/>
        <w:numPr>
          <w:ilvl w:val="0"/>
          <w:numId w:val="7"/>
        </w:numPr>
        <w:rPr>
          <w:b/>
        </w:rPr>
      </w:pPr>
      <w:r>
        <w:t xml:space="preserve">Input Sollberger - </w:t>
      </w:r>
      <w:r w:rsidRPr="00195E33">
        <w:t xml:space="preserve">wird nicht wirklich gesucht, warum </w:t>
      </w:r>
      <w:proofErr w:type="gramStart"/>
      <w:r w:rsidRPr="00195E33">
        <w:t>nicht ?</w:t>
      </w:r>
      <w:proofErr w:type="gramEnd"/>
    </w:p>
    <w:p w:rsidR="00DE00F2" w:rsidRDefault="00DE00F2" w:rsidP="00195E33">
      <w:pPr>
        <w:pStyle w:val="Listenabsatz"/>
        <w:numPr>
          <w:ilvl w:val="0"/>
          <w:numId w:val="6"/>
        </w:numPr>
      </w:pPr>
      <w:r>
        <w:t>Inhalt Lokführerheft</w:t>
      </w:r>
      <w:r w:rsidR="00195E33">
        <w:t xml:space="preserve">, Beispiele </w:t>
      </w:r>
      <w:proofErr w:type="spellStart"/>
      <w:r w:rsidR="00195E33">
        <w:t>TransRail</w:t>
      </w:r>
      <w:proofErr w:type="spellEnd"/>
      <w:r w:rsidR="00195E33">
        <w:t xml:space="preserve"> und BHE</w:t>
      </w:r>
    </w:p>
    <w:p w:rsidR="009141D3" w:rsidRDefault="009141D3"/>
    <w:p w:rsidR="009141D3" w:rsidRDefault="009141D3"/>
    <w:p w:rsidR="005D5128" w:rsidRPr="000F01F6" w:rsidRDefault="00C32049" w:rsidP="00FB5E32">
      <w:pPr>
        <w:pStyle w:val="Listenabsatz"/>
        <w:ind w:left="0"/>
        <w:rPr>
          <w:b/>
          <w:bCs/>
        </w:rPr>
      </w:pPr>
      <w:r>
        <w:rPr>
          <w:b/>
          <w:bCs/>
        </w:rPr>
        <w:t>Komplexität</w:t>
      </w: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426"/>
        <w:gridCol w:w="3118"/>
        <w:gridCol w:w="3119"/>
        <w:gridCol w:w="2409"/>
      </w:tblGrid>
      <w:tr w:rsidR="005D5128" w:rsidTr="009C7A2C">
        <w:tc>
          <w:tcPr>
            <w:tcW w:w="426" w:type="dxa"/>
          </w:tcPr>
          <w:p w:rsidR="005D5128" w:rsidRPr="00FE0A94" w:rsidRDefault="005D5128" w:rsidP="00FB5E3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:rsidR="005D5128" w:rsidRPr="00FE0A94" w:rsidRDefault="005D5128" w:rsidP="00FB5E32">
            <w:pPr>
              <w:rPr>
                <w:b/>
                <w:bCs/>
              </w:rPr>
            </w:pPr>
            <w:r w:rsidRPr="00FE0A94">
              <w:rPr>
                <w:b/>
                <w:bCs/>
              </w:rPr>
              <w:t>SW-Aktivität</w:t>
            </w:r>
          </w:p>
        </w:tc>
        <w:tc>
          <w:tcPr>
            <w:tcW w:w="3119" w:type="dxa"/>
          </w:tcPr>
          <w:p w:rsidR="005D5128" w:rsidRPr="00FE0A94" w:rsidRDefault="00FB5E32" w:rsidP="00FB5E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Betroffene </w:t>
            </w:r>
            <w:r w:rsidR="005D5128" w:rsidRPr="00FE0A94">
              <w:rPr>
                <w:b/>
                <w:bCs/>
              </w:rPr>
              <w:t>Bereiche</w:t>
            </w:r>
          </w:p>
        </w:tc>
        <w:tc>
          <w:tcPr>
            <w:tcW w:w="2409" w:type="dxa"/>
          </w:tcPr>
          <w:p w:rsidR="005D5128" w:rsidRPr="00FE0A94" w:rsidRDefault="005D5128" w:rsidP="00FB5E32">
            <w:pPr>
              <w:rPr>
                <w:b/>
                <w:bCs/>
              </w:rPr>
            </w:pPr>
            <w:r w:rsidRPr="00FE0A94">
              <w:rPr>
                <w:b/>
                <w:bCs/>
              </w:rPr>
              <w:t>Bemerkungen</w:t>
            </w:r>
          </w:p>
        </w:tc>
      </w:tr>
      <w:tr w:rsidR="005D5128" w:rsidTr="009C7A2C">
        <w:tc>
          <w:tcPr>
            <w:tcW w:w="426" w:type="dxa"/>
          </w:tcPr>
          <w:p w:rsidR="005D5128" w:rsidRDefault="005D5128" w:rsidP="00FB5E32">
            <w:r>
              <w:t>S</w:t>
            </w:r>
          </w:p>
        </w:tc>
        <w:tc>
          <w:tcPr>
            <w:tcW w:w="3118" w:type="dxa"/>
          </w:tcPr>
          <w:p w:rsidR="005D5128" w:rsidRDefault="005D5128" w:rsidP="00FB5E32">
            <w:r>
              <w:t>Keine DB Änderung nötig</w:t>
            </w:r>
          </w:p>
        </w:tc>
        <w:tc>
          <w:tcPr>
            <w:tcW w:w="3119" w:type="dxa"/>
          </w:tcPr>
          <w:p w:rsidR="005D5128" w:rsidRDefault="00A45987" w:rsidP="00FB5E32">
            <w:sdt>
              <w:sdtPr>
                <w:id w:val="-1112897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Korrektur</w:t>
            </w:r>
          </w:p>
          <w:p w:rsidR="005D5128" w:rsidRDefault="00A45987" w:rsidP="00FB5E32">
            <w:sdt>
              <w:sdtPr>
                <w:id w:val="15851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Usability Verbesserung</w:t>
            </w:r>
          </w:p>
          <w:p w:rsidR="005D5128" w:rsidRDefault="00A45987" w:rsidP="00FB5E32">
            <w:sdt>
              <w:sdtPr>
                <w:id w:val="1653022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Änderung Navigation</w:t>
            </w:r>
          </w:p>
          <w:p w:rsidR="005D5128" w:rsidRDefault="00A45987" w:rsidP="00FB5E32">
            <w:sdt>
              <w:sdtPr>
                <w:id w:val="1195422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Änderung Berechtigung</w:t>
            </w:r>
          </w:p>
          <w:p w:rsidR="008B4B27" w:rsidRDefault="00A45987" w:rsidP="00FB5E32">
            <w:sdt>
              <w:sdtPr>
                <w:id w:val="-57859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B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B27">
              <w:t xml:space="preserve"> Kopie bestehende Funktion</w:t>
            </w:r>
          </w:p>
        </w:tc>
        <w:tc>
          <w:tcPr>
            <w:tcW w:w="2409" w:type="dxa"/>
          </w:tcPr>
          <w:p w:rsidR="005D5128" w:rsidRDefault="005D5128" w:rsidP="00FB5E32"/>
        </w:tc>
      </w:tr>
      <w:tr w:rsidR="005D5128" w:rsidTr="009C7A2C">
        <w:tc>
          <w:tcPr>
            <w:tcW w:w="426" w:type="dxa"/>
          </w:tcPr>
          <w:p w:rsidR="005D5128" w:rsidRDefault="005D5128" w:rsidP="00FB5E32">
            <w:r>
              <w:t>M</w:t>
            </w:r>
          </w:p>
          <w:p w:rsidR="005D5128" w:rsidRDefault="005D5128" w:rsidP="00FB5E32"/>
        </w:tc>
        <w:tc>
          <w:tcPr>
            <w:tcW w:w="3118" w:type="dxa"/>
          </w:tcPr>
          <w:p w:rsidR="005D5128" w:rsidRDefault="005D5128" w:rsidP="00FB5E32">
            <w:r>
              <w:t>Felder hinzufügen</w:t>
            </w:r>
          </w:p>
        </w:tc>
        <w:tc>
          <w:tcPr>
            <w:tcW w:w="3119" w:type="dxa"/>
          </w:tcPr>
          <w:p w:rsidR="005D5128" w:rsidRDefault="00A45987" w:rsidP="00FB5E32">
            <w:sdt>
              <w:sdtPr>
                <w:id w:val="199783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B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Bildschirm</w:t>
            </w:r>
          </w:p>
          <w:p w:rsidR="00221DCA" w:rsidRDefault="00A45987" w:rsidP="00FB5E32">
            <w:sdt>
              <w:sdtPr>
                <w:id w:val="-78751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D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1DCA">
              <w:t xml:space="preserve"> in best. Auswahltabelle</w:t>
            </w:r>
          </w:p>
          <w:p w:rsidR="005D5128" w:rsidRDefault="00A45987" w:rsidP="00FB5E32">
            <w:sdt>
              <w:sdtPr>
                <w:id w:val="196700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proofErr w:type="spellStart"/>
            <w:r w:rsidR="00FB5E32">
              <w:t>Ausw</w:t>
            </w:r>
            <w:proofErr w:type="spellEnd"/>
            <w:r w:rsidR="00FB5E32">
              <w:t xml:space="preserve"> </w:t>
            </w:r>
            <w:r w:rsidR="005D5128">
              <w:t>HTML und PDF</w:t>
            </w:r>
          </w:p>
          <w:p w:rsidR="005D5128" w:rsidRDefault="00A45987" w:rsidP="00FB5E32">
            <w:sdt>
              <w:sdtPr>
                <w:id w:val="180478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 xml:space="preserve">Mammutauswertung </w:t>
            </w:r>
          </w:p>
          <w:p w:rsidR="005D5128" w:rsidRDefault="00A45987" w:rsidP="00FB5E32">
            <w:sdt>
              <w:sdtPr>
                <w:id w:val="152150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Upload</w:t>
            </w:r>
          </w:p>
        </w:tc>
        <w:tc>
          <w:tcPr>
            <w:tcW w:w="2409" w:type="dxa"/>
          </w:tcPr>
          <w:p w:rsidR="005D5128" w:rsidRDefault="005D5128" w:rsidP="00FB5E32"/>
        </w:tc>
      </w:tr>
      <w:tr w:rsidR="005D5128" w:rsidTr="009C7A2C">
        <w:tc>
          <w:tcPr>
            <w:tcW w:w="426" w:type="dxa"/>
          </w:tcPr>
          <w:p w:rsidR="005D5128" w:rsidRDefault="005D5128" w:rsidP="00FB5E32">
            <w:r>
              <w:lastRenderedPageBreak/>
              <w:t>L</w:t>
            </w:r>
          </w:p>
          <w:p w:rsidR="005D5128" w:rsidRDefault="005D5128" w:rsidP="00FB5E32"/>
        </w:tc>
        <w:tc>
          <w:tcPr>
            <w:tcW w:w="3118" w:type="dxa"/>
          </w:tcPr>
          <w:p w:rsidR="005D5128" w:rsidRDefault="005D5128" w:rsidP="00FB5E32">
            <w:r>
              <w:t>Neue Tabelle, neue Funktion</w:t>
            </w:r>
          </w:p>
        </w:tc>
        <w:tc>
          <w:tcPr>
            <w:tcW w:w="3119" w:type="dxa"/>
          </w:tcPr>
          <w:p w:rsidR="005D5128" w:rsidRDefault="005D5128" w:rsidP="00FB5E32">
            <w:r>
              <w:t>Wie oben +</w:t>
            </w:r>
          </w:p>
          <w:p w:rsidR="005D5128" w:rsidRDefault="00A45987" w:rsidP="00FB5E32">
            <w:sdt>
              <w:sdtPr>
                <w:id w:val="585266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proofErr w:type="spellStart"/>
            <w:r w:rsidR="005D5128">
              <w:t>Fkt</w:t>
            </w:r>
            <w:proofErr w:type="spellEnd"/>
            <w:r w:rsidR="005D5128">
              <w:t xml:space="preserve"> </w:t>
            </w:r>
            <w:r w:rsidR="00FB5E32">
              <w:t xml:space="preserve">ist </w:t>
            </w:r>
            <w:proofErr w:type="spellStart"/>
            <w:r w:rsidR="005D5128">
              <w:t>stand</w:t>
            </w:r>
            <w:proofErr w:type="spellEnd"/>
            <w:r w:rsidR="005D5128">
              <w:t xml:space="preserve"> </w:t>
            </w:r>
            <w:proofErr w:type="spellStart"/>
            <w:r w:rsidR="005D5128">
              <w:t>alone</w:t>
            </w:r>
            <w:proofErr w:type="spellEnd"/>
          </w:p>
          <w:p w:rsidR="005D5128" w:rsidRDefault="00A45987" w:rsidP="00FB5E32">
            <w:sdt>
              <w:sdtPr>
                <w:id w:val="-1736778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m</w:t>
            </w:r>
            <w:r w:rsidR="005D5128">
              <w:t>it Aktion(en)</w:t>
            </w:r>
          </w:p>
          <w:p w:rsidR="005D5128" w:rsidRDefault="00A45987" w:rsidP="00FB5E32">
            <w:sdt>
              <w:sdtPr>
                <w:id w:val="-31796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</w:t>
            </w:r>
            <w:r w:rsidR="005D5128">
              <w:t>Neue Transaktion</w:t>
            </w:r>
            <w:r w:rsidR="00FB5E32">
              <w:t>(</w:t>
            </w:r>
            <w:r w:rsidR="005D5128">
              <w:t>en</w:t>
            </w:r>
            <w:r w:rsidR="00FB5E32">
              <w:t>)</w:t>
            </w:r>
          </w:p>
        </w:tc>
        <w:tc>
          <w:tcPr>
            <w:tcW w:w="2409" w:type="dxa"/>
          </w:tcPr>
          <w:p w:rsidR="005D5128" w:rsidRDefault="005D5128" w:rsidP="00FB5E32"/>
        </w:tc>
      </w:tr>
      <w:tr w:rsidR="005D5128" w:rsidTr="009C7A2C">
        <w:tc>
          <w:tcPr>
            <w:tcW w:w="426" w:type="dxa"/>
          </w:tcPr>
          <w:p w:rsidR="005D5128" w:rsidRDefault="005D5128" w:rsidP="00FB5E32">
            <w:r>
              <w:t>XL</w:t>
            </w:r>
            <w:r>
              <w:br/>
            </w:r>
          </w:p>
        </w:tc>
        <w:tc>
          <w:tcPr>
            <w:tcW w:w="3118" w:type="dxa"/>
          </w:tcPr>
          <w:p w:rsidR="005D5128" w:rsidRDefault="005D5128" w:rsidP="00FB5E32">
            <w:r>
              <w:t>Neue Tabelle, mit anpassen von bestehenden Programmteilen</w:t>
            </w:r>
          </w:p>
        </w:tc>
        <w:tc>
          <w:tcPr>
            <w:tcW w:w="3119" w:type="dxa"/>
          </w:tcPr>
          <w:p w:rsidR="005D5128" w:rsidRDefault="005D5128" w:rsidP="00FB5E32">
            <w:r>
              <w:t>Wie oben +</w:t>
            </w:r>
          </w:p>
          <w:p w:rsidR="005D5128" w:rsidRDefault="00A45987" w:rsidP="00FB5E32">
            <w:sdt>
              <w:sdtPr>
                <w:id w:val="-107682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E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5E32">
              <w:t xml:space="preserve"> Ist </w:t>
            </w:r>
            <w:r w:rsidR="005D5128">
              <w:t>Mandanten übergreifend</w:t>
            </w:r>
          </w:p>
        </w:tc>
        <w:tc>
          <w:tcPr>
            <w:tcW w:w="2409" w:type="dxa"/>
          </w:tcPr>
          <w:p w:rsidR="005D5128" w:rsidRDefault="005D5128" w:rsidP="00FB5E32"/>
        </w:tc>
      </w:tr>
    </w:tbl>
    <w:p w:rsidR="009C7A2C" w:rsidRDefault="009C7A2C" w:rsidP="009C7A2C">
      <w:pPr>
        <w:pStyle w:val="Listenabsatz"/>
        <w:spacing w:after="120"/>
        <w:ind w:left="1080"/>
        <w:contextualSpacing w:val="0"/>
      </w:pPr>
    </w:p>
    <w:p w:rsidR="00C32049" w:rsidRPr="00C32049" w:rsidRDefault="00C32049" w:rsidP="00C32049">
      <w:pPr>
        <w:pStyle w:val="Listenabsatz"/>
        <w:spacing w:after="120"/>
        <w:ind w:left="0"/>
        <w:contextualSpacing w:val="0"/>
        <w:rPr>
          <w:b/>
        </w:rPr>
      </w:pPr>
      <w:r w:rsidRPr="00C32049">
        <w:rPr>
          <w:b/>
        </w:rPr>
        <w:t>Termin / Dringlichkeit</w:t>
      </w:r>
    </w:p>
    <w:tbl>
      <w:tblPr>
        <w:tblStyle w:val="Tabellenraster"/>
        <w:tblW w:w="9067" w:type="dxa"/>
        <w:tblInd w:w="-5" w:type="dxa"/>
        <w:tblLook w:val="04A0" w:firstRow="1" w:lastRow="0" w:firstColumn="1" w:lastColumn="0" w:noHBand="0" w:noVBand="1"/>
      </w:tblPr>
      <w:tblGrid>
        <w:gridCol w:w="2694"/>
        <w:gridCol w:w="2551"/>
        <w:gridCol w:w="3822"/>
      </w:tblGrid>
      <w:tr w:rsidR="00204DF0" w:rsidTr="00F7066C">
        <w:tc>
          <w:tcPr>
            <w:tcW w:w="2694" w:type="dxa"/>
          </w:tcPr>
          <w:p w:rsidR="00204DF0" w:rsidRPr="00603480" w:rsidRDefault="00204DF0" w:rsidP="00950D3F">
            <w:pPr>
              <w:rPr>
                <w:b/>
                <w:bCs/>
              </w:rPr>
            </w:pPr>
            <w:r>
              <w:rPr>
                <w:b/>
                <w:bCs/>
              </w:rPr>
              <w:t>Muss sein</w:t>
            </w:r>
          </w:p>
        </w:tc>
        <w:tc>
          <w:tcPr>
            <w:tcW w:w="2551" w:type="dxa"/>
          </w:tcPr>
          <w:p w:rsidR="00204DF0" w:rsidRPr="00603480" w:rsidRDefault="00204DF0" w:rsidP="00950D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Wünschbar </w:t>
            </w:r>
          </w:p>
        </w:tc>
        <w:tc>
          <w:tcPr>
            <w:tcW w:w="3822" w:type="dxa"/>
          </w:tcPr>
          <w:p w:rsidR="00204DF0" w:rsidRPr="00603480" w:rsidRDefault="00204DF0" w:rsidP="00950D3F">
            <w:pPr>
              <w:rPr>
                <w:b/>
                <w:bCs/>
              </w:rPr>
            </w:pPr>
            <w:r w:rsidRPr="00603480">
              <w:rPr>
                <w:b/>
                <w:bCs/>
              </w:rPr>
              <w:t>Event</w:t>
            </w:r>
            <w:r w:rsidR="00A57E07" w:rsidRPr="00A57E07">
              <w:t xml:space="preserve"> (warum)</w:t>
            </w:r>
          </w:p>
        </w:tc>
      </w:tr>
      <w:tr w:rsidR="00204DF0" w:rsidRPr="009C7A2C" w:rsidTr="00F7066C">
        <w:tc>
          <w:tcPr>
            <w:tcW w:w="2694" w:type="dxa"/>
          </w:tcPr>
          <w:p w:rsidR="00204DF0" w:rsidRPr="009C7A2C" w:rsidRDefault="00A45987" w:rsidP="00950D3F">
            <w:sdt>
              <w:sdtPr>
                <w:id w:val="33457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6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4DF0" w:rsidRPr="009C7A2C">
              <w:t xml:space="preserve"> sofort</w:t>
            </w:r>
          </w:p>
        </w:tc>
        <w:tc>
          <w:tcPr>
            <w:tcW w:w="2551" w:type="dxa"/>
          </w:tcPr>
          <w:p w:rsidR="00204DF0" w:rsidRPr="009C7A2C" w:rsidRDefault="00204DF0" w:rsidP="00950D3F"/>
        </w:tc>
        <w:tc>
          <w:tcPr>
            <w:tcW w:w="3822" w:type="dxa"/>
          </w:tcPr>
          <w:p w:rsidR="00204DF0" w:rsidRPr="009C7A2C" w:rsidRDefault="00204DF0" w:rsidP="00950D3F"/>
        </w:tc>
      </w:tr>
      <w:tr w:rsidR="00204DF0" w:rsidRPr="009C7A2C" w:rsidTr="00F7066C">
        <w:tc>
          <w:tcPr>
            <w:tcW w:w="2694" w:type="dxa"/>
          </w:tcPr>
          <w:p w:rsidR="00204DF0" w:rsidRPr="009C7A2C" w:rsidRDefault="00A45987" w:rsidP="00950D3F">
            <w:sdt>
              <w:sdtPr>
                <w:id w:val="100648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66C">
              <w:t xml:space="preserve"> als </w:t>
            </w:r>
            <w:r w:rsidR="003152E5">
              <w:t>N</w:t>
            </w:r>
            <w:r w:rsidR="00F7066C">
              <w:t xml:space="preserve">ächstes </w:t>
            </w:r>
          </w:p>
        </w:tc>
        <w:tc>
          <w:tcPr>
            <w:tcW w:w="2551" w:type="dxa"/>
          </w:tcPr>
          <w:p w:rsidR="00204DF0" w:rsidRPr="009C7A2C" w:rsidRDefault="00204DF0" w:rsidP="00950D3F"/>
        </w:tc>
        <w:tc>
          <w:tcPr>
            <w:tcW w:w="3822" w:type="dxa"/>
          </w:tcPr>
          <w:p w:rsidR="00204DF0" w:rsidRPr="009C7A2C" w:rsidRDefault="00204DF0" w:rsidP="00950D3F"/>
        </w:tc>
      </w:tr>
      <w:tr w:rsidR="00204DF0" w:rsidTr="00F7066C">
        <w:tc>
          <w:tcPr>
            <w:tcW w:w="2694" w:type="dxa"/>
          </w:tcPr>
          <w:p w:rsidR="00204DF0" w:rsidRDefault="00A45987" w:rsidP="00950D3F">
            <w:sdt>
              <w:sdtPr>
                <w:id w:val="-2087834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6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66C">
              <w:t xml:space="preserve"> vor Weihnachten</w:t>
            </w:r>
          </w:p>
        </w:tc>
        <w:tc>
          <w:tcPr>
            <w:tcW w:w="2551" w:type="dxa"/>
          </w:tcPr>
          <w:p w:rsidR="00204DF0" w:rsidRDefault="00204DF0" w:rsidP="00950D3F"/>
        </w:tc>
        <w:tc>
          <w:tcPr>
            <w:tcW w:w="3822" w:type="dxa"/>
          </w:tcPr>
          <w:p w:rsidR="00204DF0" w:rsidRDefault="00204DF0" w:rsidP="00950D3F">
            <w:r>
              <w:t>Beta mit Pendelzug Mirage</w:t>
            </w:r>
          </w:p>
        </w:tc>
      </w:tr>
      <w:tr w:rsidR="00204DF0" w:rsidTr="00F7066C">
        <w:tc>
          <w:tcPr>
            <w:tcW w:w="2694" w:type="dxa"/>
          </w:tcPr>
          <w:p w:rsidR="00204DF0" w:rsidRDefault="00A45987" w:rsidP="00950D3F">
            <w:sdt>
              <w:sdtPr>
                <w:id w:val="-145508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6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66C">
              <w:t xml:space="preserve"> </w:t>
            </w:r>
            <w:r w:rsidR="00204DF0">
              <w:t>Bis 10. Januar 2020</w:t>
            </w:r>
          </w:p>
        </w:tc>
        <w:tc>
          <w:tcPr>
            <w:tcW w:w="2551" w:type="dxa"/>
          </w:tcPr>
          <w:p w:rsidR="00204DF0" w:rsidRDefault="00204DF0" w:rsidP="00950D3F"/>
        </w:tc>
        <w:tc>
          <w:tcPr>
            <w:tcW w:w="3822" w:type="dxa"/>
          </w:tcPr>
          <w:p w:rsidR="00204DF0" w:rsidRDefault="00204DF0" w:rsidP="00950D3F">
            <w:r>
              <w:t>Vor Workshop 18.1.2020</w:t>
            </w:r>
          </w:p>
        </w:tc>
      </w:tr>
      <w:tr w:rsidR="00204DF0" w:rsidTr="00F7066C">
        <w:tc>
          <w:tcPr>
            <w:tcW w:w="2694" w:type="dxa"/>
          </w:tcPr>
          <w:p w:rsidR="00204DF0" w:rsidRDefault="00A45987" w:rsidP="00950D3F">
            <w:sdt>
              <w:sdtPr>
                <w:id w:val="-36537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6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66C">
              <w:t xml:space="preserve"> </w:t>
            </w:r>
            <w:r w:rsidR="00204DF0">
              <w:t>Bis 15. April 2020</w:t>
            </w:r>
          </w:p>
        </w:tc>
        <w:tc>
          <w:tcPr>
            <w:tcW w:w="2551" w:type="dxa"/>
          </w:tcPr>
          <w:p w:rsidR="00204DF0" w:rsidRDefault="00204DF0" w:rsidP="00950D3F"/>
        </w:tc>
        <w:tc>
          <w:tcPr>
            <w:tcW w:w="3822" w:type="dxa"/>
          </w:tcPr>
          <w:p w:rsidR="00204DF0" w:rsidRDefault="00204DF0" w:rsidP="00950D3F">
            <w:r>
              <w:t>Konzept Instandhaltung EVU TR konkret</w:t>
            </w:r>
          </w:p>
        </w:tc>
      </w:tr>
      <w:tr w:rsidR="00204DF0" w:rsidTr="00F7066C">
        <w:tc>
          <w:tcPr>
            <w:tcW w:w="2694" w:type="dxa"/>
          </w:tcPr>
          <w:p w:rsidR="00204DF0" w:rsidRDefault="00A45987" w:rsidP="00950D3F">
            <w:sdt>
              <w:sdtPr>
                <w:id w:val="1000622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6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66C">
              <w:t xml:space="preserve"> </w:t>
            </w:r>
            <w:r w:rsidR="00204DF0">
              <w:t>Bis 30. November 2020</w:t>
            </w:r>
          </w:p>
        </w:tc>
        <w:tc>
          <w:tcPr>
            <w:tcW w:w="2551" w:type="dxa"/>
          </w:tcPr>
          <w:p w:rsidR="00204DF0" w:rsidRDefault="00204DF0" w:rsidP="00950D3F"/>
        </w:tc>
        <w:tc>
          <w:tcPr>
            <w:tcW w:w="3822" w:type="dxa"/>
          </w:tcPr>
          <w:p w:rsidR="00204DF0" w:rsidRDefault="00204DF0" w:rsidP="00950D3F">
            <w:r>
              <w:t>System Instandhaltung EVU TR fertig</w:t>
            </w:r>
          </w:p>
        </w:tc>
      </w:tr>
      <w:tr w:rsidR="009140DC" w:rsidTr="00F7066C">
        <w:tc>
          <w:tcPr>
            <w:tcW w:w="2694" w:type="dxa"/>
          </w:tcPr>
          <w:p w:rsidR="009140DC" w:rsidRDefault="00A45987" w:rsidP="00950D3F">
            <w:pPr>
              <w:rPr>
                <w:rFonts w:ascii="MS Gothic" w:eastAsia="MS Gothic" w:hAnsi="MS Gothic"/>
              </w:rPr>
            </w:pPr>
            <w:sdt>
              <w:sdtPr>
                <w:id w:val="-27587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0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140DC">
              <w:t xml:space="preserve"> offen / nicht definiert</w:t>
            </w:r>
          </w:p>
        </w:tc>
        <w:tc>
          <w:tcPr>
            <w:tcW w:w="2551" w:type="dxa"/>
          </w:tcPr>
          <w:p w:rsidR="009140DC" w:rsidRDefault="009140DC" w:rsidP="00950D3F"/>
        </w:tc>
        <w:tc>
          <w:tcPr>
            <w:tcW w:w="3822" w:type="dxa"/>
          </w:tcPr>
          <w:p w:rsidR="009140DC" w:rsidRDefault="009140DC" w:rsidP="00950D3F"/>
        </w:tc>
      </w:tr>
    </w:tbl>
    <w:p w:rsidR="009C7A2C" w:rsidRDefault="009C7A2C" w:rsidP="009C7A2C">
      <w:pPr>
        <w:pStyle w:val="Listenabsatz"/>
        <w:spacing w:after="120"/>
        <w:ind w:left="1080"/>
        <w:contextualSpacing w:val="0"/>
      </w:pPr>
    </w:p>
    <w:p w:rsidR="009C7A2C" w:rsidRPr="00A57E07" w:rsidRDefault="00A57E07">
      <w:pPr>
        <w:rPr>
          <w:bCs/>
        </w:rPr>
      </w:pPr>
      <w:r w:rsidRPr="00A57E07">
        <w:rPr>
          <w:b/>
        </w:rPr>
        <w:t xml:space="preserve">Abschluss – Job </w:t>
      </w:r>
      <w:proofErr w:type="spellStart"/>
      <w:r w:rsidRPr="00A57E07">
        <w:rPr>
          <w:b/>
        </w:rPr>
        <w:t>is</w:t>
      </w:r>
      <w:proofErr w:type="spellEnd"/>
      <w:r w:rsidRPr="00A57E07">
        <w:rPr>
          <w:b/>
        </w:rPr>
        <w:t xml:space="preserve"> </w:t>
      </w:r>
      <w:proofErr w:type="spellStart"/>
      <w:proofErr w:type="gramStart"/>
      <w:r w:rsidRPr="00A57E07">
        <w:rPr>
          <w:b/>
        </w:rPr>
        <w:t>done</w:t>
      </w:r>
      <w:proofErr w:type="spellEnd"/>
      <w:r w:rsidRPr="00A57E07">
        <w:rPr>
          <w:b/>
        </w:rPr>
        <w:t xml:space="preserve"> !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3621"/>
        <w:gridCol w:w="2329"/>
        <w:gridCol w:w="2205"/>
      </w:tblGrid>
      <w:tr w:rsidR="00A57E07" w:rsidTr="00A57E07">
        <w:tc>
          <w:tcPr>
            <w:tcW w:w="907" w:type="dxa"/>
          </w:tcPr>
          <w:p w:rsidR="00A57E07" w:rsidRDefault="00A57E07" w:rsidP="00A57E07">
            <w:pPr>
              <w:jc w:val="center"/>
              <w:rPr>
                <w:bCs/>
              </w:rPr>
            </w:pPr>
          </w:p>
        </w:tc>
        <w:tc>
          <w:tcPr>
            <w:tcW w:w="3621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 xml:space="preserve">Was </w:t>
            </w:r>
          </w:p>
        </w:tc>
        <w:tc>
          <w:tcPr>
            <w:tcW w:w="2329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>wer</w:t>
            </w:r>
          </w:p>
        </w:tc>
        <w:tc>
          <w:tcPr>
            <w:tcW w:w="2205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 xml:space="preserve">Visum / Time </w:t>
            </w:r>
            <w:proofErr w:type="spellStart"/>
            <w:r>
              <w:rPr>
                <w:bCs/>
              </w:rPr>
              <w:t>stamp</w:t>
            </w:r>
            <w:proofErr w:type="spellEnd"/>
          </w:p>
        </w:tc>
      </w:tr>
      <w:tr w:rsidR="00A57E07" w:rsidTr="00A57E07">
        <w:sdt>
          <w:sdtPr>
            <w:rPr>
              <w:bCs/>
            </w:rPr>
            <w:id w:val="-170222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A57E07" w:rsidRDefault="00A57E07" w:rsidP="00A57E07">
                <w:pPr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>Anforderungen wie abgemacht erfüllt</w:t>
            </w:r>
          </w:p>
        </w:tc>
        <w:tc>
          <w:tcPr>
            <w:tcW w:w="2329" w:type="dxa"/>
          </w:tcPr>
          <w:p w:rsidR="00A57E07" w:rsidRDefault="00A57E07">
            <w:pPr>
              <w:rPr>
                <w:bCs/>
              </w:rPr>
            </w:pPr>
            <w:proofErr w:type="spellStart"/>
            <w:r>
              <w:rPr>
                <w:bCs/>
              </w:rPr>
              <w:t>DevTeam</w:t>
            </w:r>
            <w:proofErr w:type="spellEnd"/>
          </w:p>
        </w:tc>
        <w:tc>
          <w:tcPr>
            <w:tcW w:w="2205" w:type="dxa"/>
          </w:tcPr>
          <w:p w:rsidR="00A57E07" w:rsidRDefault="00A57E07">
            <w:pPr>
              <w:rPr>
                <w:bCs/>
              </w:rPr>
            </w:pPr>
          </w:p>
        </w:tc>
      </w:tr>
      <w:tr w:rsidR="00A57E07" w:rsidTr="00A57E07">
        <w:sdt>
          <w:sdtPr>
            <w:rPr>
              <w:bCs/>
            </w:rPr>
            <w:id w:val="-207021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A57E07" w:rsidRDefault="00A57E07" w:rsidP="00A57E07">
                <w:pPr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 xml:space="preserve">Kontrolle durch Project </w:t>
            </w:r>
            <w:proofErr w:type="spellStart"/>
            <w:r>
              <w:rPr>
                <w:bCs/>
              </w:rPr>
              <w:t>Owner</w:t>
            </w:r>
            <w:proofErr w:type="spellEnd"/>
          </w:p>
        </w:tc>
        <w:tc>
          <w:tcPr>
            <w:tcW w:w="2329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>Walter / Michi</w:t>
            </w:r>
          </w:p>
        </w:tc>
        <w:tc>
          <w:tcPr>
            <w:tcW w:w="2205" w:type="dxa"/>
          </w:tcPr>
          <w:p w:rsidR="00A57E07" w:rsidRDefault="00A57E07">
            <w:pPr>
              <w:rPr>
                <w:bCs/>
              </w:rPr>
            </w:pPr>
          </w:p>
        </w:tc>
      </w:tr>
      <w:tr w:rsidR="00A57E07" w:rsidTr="00A57E07">
        <w:sdt>
          <w:sdtPr>
            <w:rPr>
              <w:bCs/>
            </w:rPr>
            <w:id w:val="-196302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A57E07" w:rsidRDefault="00A57E07" w:rsidP="00A57E07">
                <w:pPr>
                  <w:jc w:val="center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>Berechtigungen richtig eingestellt</w:t>
            </w:r>
          </w:p>
        </w:tc>
        <w:tc>
          <w:tcPr>
            <w:tcW w:w="2329" w:type="dxa"/>
          </w:tcPr>
          <w:p w:rsidR="00A57E07" w:rsidRDefault="00A57E07">
            <w:pPr>
              <w:rPr>
                <w:bCs/>
              </w:rPr>
            </w:pPr>
            <w:proofErr w:type="spellStart"/>
            <w:r>
              <w:rPr>
                <w:bCs/>
              </w:rPr>
              <w:t>DevTeam</w:t>
            </w:r>
            <w:proofErr w:type="spellEnd"/>
          </w:p>
        </w:tc>
        <w:tc>
          <w:tcPr>
            <w:tcW w:w="2205" w:type="dxa"/>
          </w:tcPr>
          <w:p w:rsidR="00A57E07" w:rsidRDefault="00A57E07">
            <w:pPr>
              <w:rPr>
                <w:bCs/>
              </w:rPr>
            </w:pPr>
          </w:p>
        </w:tc>
      </w:tr>
      <w:tr w:rsidR="00A57E07" w:rsidTr="00A57E07">
        <w:sdt>
          <w:sdtPr>
            <w:rPr>
              <w:rFonts w:ascii="MS Gothic" w:eastAsia="MS Gothic" w:hAnsi="MS Gothic" w:hint="eastAsia"/>
              <w:bCs/>
            </w:rPr>
            <w:id w:val="1892615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A57E07" w:rsidRDefault="00A57E07" w:rsidP="00A57E07">
                <w:pPr>
                  <w:jc w:val="center"/>
                  <w:rPr>
                    <w:rFonts w:ascii="MS Gothic" w:eastAsia="MS Gothic" w:hAnsi="MS Gothic"/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>Berechtigungen getestet</w:t>
            </w:r>
          </w:p>
        </w:tc>
        <w:tc>
          <w:tcPr>
            <w:tcW w:w="2329" w:type="dxa"/>
          </w:tcPr>
          <w:p w:rsidR="00A57E07" w:rsidRDefault="00A57E07">
            <w:pPr>
              <w:rPr>
                <w:bCs/>
              </w:rPr>
            </w:pPr>
            <w:r>
              <w:rPr>
                <w:bCs/>
              </w:rPr>
              <w:t>Walter / Michi</w:t>
            </w:r>
          </w:p>
        </w:tc>
        <w:tc>
          <w:tcPr>
            <w:tcW w:w="2205" w:type="dxa"/>
          </w:tcPr>
          <w:p w:rsidR="00A57E07" w:rsidRDefault="00A57E07">
            <w:pPr>
              <w:rPr>
                <w:bCs/>
              </w:rPr>
            </w:pPr>
          </w:p>
        </w:tc>
      </w:tr>
      <w:tr w:rsidR="00156B6A" w:rsidTr="00A57E07">
        <w:sdt>
          <w:sdtPr>
            <w:rPr>
              <w:rFonts w:ascii="MS Gothic" w:eastAsia="MS Gothic" w:hAnsi="MS Gothic" w:hint="eastAsia"/>
              <w:bCs/>
            </w:rPr>
            <w:id w:val="-1702229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156B6A" w:rsidRDefault="00156B6A" w:rsidP="00A57E07">
                <w:pPr>
                  <w:jc w:val="center"/>
                  <w:rPr>
                    <w:rFonts w:ascii="MS Gothic" w:eastAsia="MS Gothic" w:hAnsi="MS Gothic"/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156B6A" w:rsidRDefault="00156B6A">
            <w:pPr>
              <w:rPr>
                <w:bCs/>
              </w:rPr>
            </w:pPr>
            <w:r>
              <w:rPr>
                <w:bCs/>
              </w:rPr>
              <w:t xml:space="preserve">Neue SW </w:t>
            </w:r>
            <w:proofErr w:type="gramStart"/>
            <w:r>
              <w:rPr>
                <w:bCs/>
              </w:rPr>
              <w:t>Investitionen ?</w:t>
            </w:r>
            <w:proofErr w:type="gramEnd"/>
            <w:r>
              <w:rPr>
                <w:bCs/>
              </w:rPr>
              <w:t xml:space="preserve"> </w:t>
            </w:r>
            <w:r w:rsidR="00A62E04">
              <w:rPr>
                <w:bCs/>
              </w:rPr>
              <w:t>(etwas grundsätzlich besser lösen anstatt zu tricksen oder zu flicken)?</w:t>
            </w:r>
          </w:p>
        </w:tc>
        <w:tc>
          <w:tcPr>
            <w:tcW w:w="2329" w:type="dxa"/>
          </w:tcPr>
          <w:p w:rsidR="00156B6A" w:rsidRDefault="00156B6A">
            <w:pPr>
              <w:rPr>
                <w:bCs/>
              </w:rPr>
            </w:pPr>
            <w:proofErr w:type="spellStart"/>
            <w:r>
              <w:rPr>
                <w:bCs/>
              </w:rPr>
              <w:t>DevTeam</w:t>
            </w:r>
            <w:proofErr w:type="spellEnd"/>
          </w:p>
        </w:tc>
        <w:tc>
          <w:tcPr>
            <w:tcW w:w="2205" w:type="dxa"/>
          </w:tcPr>
          <w:p w:rsidR="00156B6A" w:rsidRDefault="00156B6A">
            <w:pPr>
              <w:rPr>
                <w:bCs/>
              </w:rPr>
            </w:pPr>
          </w:p>
        </w:tc>
      </w:tr>
      <w:tr w:rsidR="00156B6A" w:rsidRPr="00156B6A" w:rsidTr="00A57E07">
        <w:sdt>
          <w:sdtPr>
            <w:rPr>
              <w:rFonts w:ascii="MS Gothic" w:eastAsia="MS Gothic" w:hAnsi="MS Gothic" w:hint="eastAsia"/>
              <w:bCs/>
            </w:rPr>
            <w:id w:val="64108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156B6A" w:rsidRDefault="00156B6A" w:rsidP="00A57E07">
                <w:pPr>
                  <w:jc w:val="center"/>
                  <w:rPr>
                    <w:rFonts w:ascii="MS Gothic" w:eastAsia="MS Gothic" w:hAnsi="MS Gothic"/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156B6A" w:rsidRDefault="00156B6A">
            <w:pPr>
              <w:rPr>
                <w:bCs/>
                <w:lang w:val="en-US"/>
              </w:rPr>
            </w:pPr>
            <w:r w:rsidRPr="00156B6A">
              <w:rPr>
                <w:bCs/>
                <w:lang w:val="en-US"/>
              </w:rPr>
              <w:t xml:space="preserve">Review Project Owner </w:t>
            </w:r>
            <w:proofErr w:type="spellStart"/>
            <w:r w:rsidRPr="00156B6A">
              <w:rPr>
                <w:bCs/>
                <w:lang w:val="en-US"/>
              </w:rPr>
              <w:t>mit</w:t>
            </w:r>
            <w:proofErr w:type="spellEnd"/>
            <w:r w:rsidRPr="00156B6A">
              <w:rPr>
                <w:bCs/>
                <w:lang w:val="en-US"/>
              </w:rPr>
              <w:t xml:space="preserve"> </w:t>
            </w:r>
            <w:proofErr w:type="spellStart"/>
            <w:r w:rsidRPr="00156B6A">
              <w:rPr>
                <w:bCs/>
                <w:lang w:val="en-US"/>
              </w:rPr>
              <w:t>D</w:t>
            </w:r>
            <w:r>
              <w:rPr>
                <w:bCs/>
                <w:lang w:val="en-US"/>
              </w:rPr>
              <w:t>evTeam</w:t>
            </w:r>
            <w:proofErr w:type="spellEnd"/>
          </w:p>
          <w:p w:rsidR="00156B6A" w:rsidRDefault="00156B6A" w:rsidP="00156B6A">
            <w:pPr>
              <w:pStyle w:val="Listenabsatz"/>
              <w:numPr>
                <w:ilvl w:val="0"/>
                <w:numId w:val="3"/>
              </w:num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Komplexität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lang w:val="en-US"/>
              </w:rPr>
              <w:t>gestimmt</w:t>
            </w:r>
            <w:proofErr w:type="spellEnd"/>
            <w:r>
              <w:rPr>
                <w:bCs/>
                <w:lang w:val="en-US"/>
              </w:rPr>
              <w:t xml:space="preserve"> ?</w:t>
            </w:r>
            <w:proofErr w:type="gramEnd"/>
          </w:p>
          <w:p w:rsidR="00156B6A" w:rsidRPr="00156B6A" w:rsidRDefault="00156B6A" w:rsidP="00156B6A">
            <w:pPr>
              <w:pStyle w:val="Listenabsatz"/>
              <w:numPr>
                <w:ilvl w:val="0"/>
                <w:numId w:val="3"/>
              </w:num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Verbesserungen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lang w:val="en-US"/>
              </w:rPr>
              <w:t>möglich</w:t>
            </w:r>
            <w:proofErr w:type="spellEnd"/>
            <w:r>
              <w:rPr>
                <w:bCs/>
                <w:lang w:val="en-US"/>
              </w:rPr>
              <w:t xml:space="preserve"> ?</w:t>
            </w:r>
            <w:proofErr w:type="gramEnd"/>
          </w:p>
        </w:tc>
        <w:tc>
          <w:tcPr>
            <w:tcW w:w="2329" w:type="dxa"/>
          </w:tcPr>
          <w:p w:rsidR="00156B6A" w:rsidRDefault="00156B6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DevTeam</w:t>
            </w:r>
            <w:proofErr w:type="spellEnd"/>
          </w:p>
          <w:p w:rsidR="00156B6A" w:rsidRPr="00156B6A" w:rsidRDefault="00156B6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Project Owner </w:t>
            </w:r>
          </w:p>
        </w:tc>
        <w:tc>
          <w:tcPr>
            <w:tcW w:w="2205" w:type="dxa"/>
          </w:tcPr>
          <w:p w:rsidR="00156B6A" w:rsidRPr="00156B6A" w:rsidRDefault="00156B6A">
            <w:pPr>
              <w:rPr>
                <w:bCs/>
                <w:lang w:val="en-US"/>
              </w:rPr>
            </w:pPr>
          </w:p>
        </w:tc>
      </w:tr>
      <w:tr w:rsidR="00156B6A" w:rsidRPr="00156B6A" w:rsidTr="00A57E07">
        <w:sdt>
          <w:sdtPr>
            <w:rPr>
              <w:rFonts w:ascii="MS Gothic" w:eastAsia="MS Gothic" w:hAnsi="MS Gothic" w:hint="eastAsia"/>
              <w:bCs/>
            </w:rPr>
            <w:id w:val="687570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7" w:type="dxa"/>
              </w:tcPr>
              <w:p w:rsidR="00156B6A" w:rsidRDefault="00156B6A" w:rsidP="00A57E07">
                <w:pPr>
                  <w:jc w:val="center"/>
                  <w:rPr>
                    <w:rFonts w:ascii="MS Gothic" w:eastAsia="MS Gothic" w:hAnsi="MS Gothic"/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3621" w:type="dxa"/>
          </w:tcPr>
          <w:p w:rsidR="00156B6A" w:rsidRPr="00156B6A" w:rsidRDefault="00156B6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Handbuch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nachgetragen</w:t>
            </w:r>
            <w:proofErr w:type="spellEnd"/>
            <w:r>
              <w:rPr>
                <w:bCs/>
                <w:lang w:val="en-US"/>
              </w:rPr>
              <w:t xml:space="preserve">, FAQ </w:t>
            </w:r>
            <w:proofErr w:type="spellStart"/>
            <w:r>
              <w:rPr>
                <w:bCs/>
                <w:lang w:val="en-US"/>
              </w:rPr>
              <w:t>erstellt</w:t>
            </w:r>
            <w:proofErr w:type="spellEnd"/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2329" w:type="dxa"/>
          </w:tcPr>
          <w:p w:rsidR="00156B6A" w:rsidRDefault="00156B6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Walter </w:t>
            </w:r>
          </w:p>
        </w:tc>
        <w:tc>
          <w:tcPr>
            <w:tcW w:w="2205" w:type="dxa"/>
          </w:tcPr>
          <w:p w:rsidR="00156B6A" w:rsidRPr="00156B6A" w:rsidRDefault="00156B6A">
            <w:pPr>
              <w:rPr>
                <w:bCs/>
                <w:lang w:val="en-US"/>
              </w:rPr>
            </w:pPr>
          </w:p>
        </w:tc>
      </w:tr>
    </w:tbl>
    <w:p w:rsidR="00A57E07" w:rsidRPr="00156B6A" w:rsidRDefault="00A57E07">
      <w:pPr>
        <w:rPr>
          <w:bCs/>
          <w:lang w:val="en-US"/>
        </w:rPr>
      </w:pPr>
    </w:p>
    <w:sectPr w:rsidR="00A57E07" w:rsidRPr="00156B6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0F2" w:rsidRDefault="00DE00F2" w:rsidP="00951512">
      <w:pPr>
        <w:spacing w:after="0" w:line="240" w:lineRule="auto"/>
      </w:pPr>
      <w:r>
        <w:separator/>
      </w:r>
    </w:p>
  </w:endnote>
  <w:endnote w:type="continuationSeparator" w:id="0">
    <w:p w:rsidR="00DE00F2" w:rsidRDefault="00DE00F2" w:rsidP="0095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0F2" w:rsidRDefault="00DE00F2" w:rsidP="00951512">
      <w:pPr>
        <w:spacing w:after="0" w:line="240" w:lineRule="auto"/>
      </w:pPr>
      <w:r>
        <w:separator/>
      </w:r>
    </w:p>
  </w:footnote>
  <w:footnote w:type="continuationSeparator" w:id="0">
    <w:p w:rsidR="00DE00F2" w:rsidRDefault="00DE00F2" w:rsidP="0095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512" w:rsidRDefault="00DE00F2" w:rsidP="00951512">
    <w:pPr>
      <w:pStyle w:val="Kopfzeile"/>
      <w:pBdr>
        <w:bottom w:val="single" w:sz="4" w:space="1" w:color="auto"/>
      </w:pBdr>
    </w:pPr>
    <w:r>
      <w:t>Umgang mit E-RADN Daten_V1.0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824"/>
    <w:multiLevelType w:val="hybridMultilevel"/>
    <w:tmpl w:val="576EA6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C25A2"/>
    <w:multiLevelType w:val="hybridMultilevel"/>
    <w:tmpl w:val="D5CA41A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AA4D34"/>
    <w:multiLevelType w:val="hybridMultilevel"/>
    <w:tmpl w:val="FE5223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E44DE"/>
    <w:multiLevelType w:val="hybridMultilevel"/>
    <w:tmpl w:val="660AEC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9E559C"/>
    <w:multiLevelType w:val="hybridMultilevel"/>
    <w:tmpl w:val="0AA499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924F81"/>
    <w:multiLevelType w:val="hybridMultilevel"/>
    <w:tmpl w:val="A6BAD3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65027"/>
    <w:multiLevelType w:val="hybridMultilevel"/>
    <w:tmpl w:val="18C81B60"/>
    <w:lvl w:ilvl="0" w:tplc="F8FA4B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3525C"/>
    <w:multiLevelType w:val="hybridMultilevel"/>
    <w:tmpl w:val="D4F0A3B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F2"/>
    <w:rsid w:val="000017F0"/>
    <w:rsid w:val="0000225F"/>
    <w:rsid w:val="000054E4"/>
    <w:rsid w:val="00006A16"/>
    <w:rsid w:val="00012F73"/>
    <w:rsid w:val="00013D63"/>
    <w:rsid w:val="000148D2"/>
    <w:rsid w:val="000151D7"/>
    <w:rsid w:val="0001536D"/>
    <w:rsid w:val="00017896"/>
    <w:rsid w:val="00021346"/>
    <w:rsid w:val="00022159"/>
    <w:rsid w:val="00024CEE"/>
    <w:rsid w:val="00026E6E"/>
    <w:rsid w:val="00027162"/>
    <w:rsid w:val="0003034A"/>
    <w:rsid w:val="0003144A"/>
    <w:rsid w:val="00031D14"/>
    <w:rsid w:val="00052C29"/>
    <w:rsid w:val="0006111F"/>
    <w:rsid w:val="0006150A"/>
    <w:rsid w:val="00064647"/>
    <w:rsid w:val="00064DE4"/>
    <w:rsid w:val="00071209"/>
    <w:rsid w:val="00072956"/>
    <w:rsid w:val="0007639C"/>
    <w:rsid w:val="00077A30"/>
    <w:rsid w:val="00077C37"/>
    <w:rsid w:val="00082313"/>
    <w:rsid w:val="000848AF"/>
    <w:rsid w:val="00087646"/>
    <w:rsid w:val="00087F2D"/>
    <w:rsid w:val="00090727"/>
    <w:rsid w:val="00090B05"/>
    <w:rsid w:val="00093445"/>
    <w:rsid w:val="00093849"/>
    <w:rsid w:val="00097B0F"/>
    <w:rsid w:val="00097B42"/>
    <w:rsid w:val="000A0DBF"/>
    <w:rsid w:val="000A150C"/>
    <w:rsid w:val="000A1D32"/>
    <w:rsid w:val="000A5340"/>
    <w:rsid w:val="000A7717"/>
    <w:rsid w:val="000B31BE"/>
    <w:rsid w:val="000C05C5"/>
    <w:rsid w:val="000C66DF"/>
    <w:rsid w:val="000C77BE"/>
    <w:rsid w:val="000D231A"/>
    <w:rsid w:val="000D384C"/>
    <w:rsid w:val="000D79F6"/>
    <w:rsid w:val="000D7BBB"/>
    <w:rsid w:val="000E028E"/>
    <w:rsid w:val="000E0C0C"/>
    <w:rsid w:val="000E338A"/>
    <w:rsid w:val="000E494F"/>
    <w:rsid w:val="000E5041"/>
    <w:rsid w:val="000E5789"/>
    <w:rsid w:val="000E70C1"/>
    <w:rsid w:val="000F16B4"/>
    <w:rsid w:val="000F7890"/>
    <w:rsid w:val="001007EE"/>
    <w:rsid w:val="00103F96"/>
    <w:rsid w:val="00107B40"/>
    <w:rsid w:val="0011013E"/>
    <w:rsid w:val="0011512A"/>
    <w:rsid w:val="00122524"/>
    <w:rsid w:val="001233BB"/>
    <w:rsid w:val="00123AD2"/>
    <w:rsid w:val="00124F4B"/>
    <w:rsid w:val="001413D5"/>
    <w:rsid w:val="00143210"/>
    <w:rsid w:val="001438C7"/>
    <w:rsid w:val="001468F1"/>
    <w:rsid w:val="001510C2"/>
    <w:rsid w:val="00156B6A"/>
    <w:rsid w:val="0015766F"/>
    <w:rsid w:val="00157942"/>
    <w:rsid w:val="00161147"/>
    <w:rsid w:val="0016252F"/>
    <w:rsid w:val="00164758"/>
    <w:rsid w:val="00164B78"/>
    <w:rsid w:val="00165A78"/>
    <w:rsid w:val="00170F11"/>
    <w:rsid w:val="00174F45"/>
    <w:rsid w:val="00177EA3"/>
    <w:rsid w:val="00181A8B"/>
    <w:rsid w:val="0019172B"/>
    <w:rsid w:val="00194C3D"/>
    <w:rsid w:val="00195E33"/>
    <w:rsid w:val="00197DEB"/>
    <w:rsid w:val="001A088E"/>
    <w:rsid w:val="001A1132"/>
    <w:rsid w:val="001A344D"/>
    <w:rsid w:val="001B331A"/>
    <w:rsid w:val="001B5659"/>
    <w:rsid w:val="001B658B"/>
    <w:rsid w:val="001C1B2A"/>
    <w:rsid w:val="001C68DC"/>
    <w:rsid w:val="001C795C"/>
    <w:rsid w:val="001D0611"/>
    <w:rsid w:val="001E35B0"/>
    <w:rsid w:val="001E507C"/>
    <w:rsid w:val="001F0732"/>
    <w:rsid w:val="001F2E4D"/>
    <w:rsid w:val="001F2EF1"/>
    <w:rsid w:val="001F59B7"/>
    <w:rsid w:val="00200900"/>
    <w:rsid w:val="0020211E"/>
    <w:rsid w:val="002028CD"/>
    <w:rsid w:val="002036A4"/>
    <w:rsid w:val="00204DF0"/>
    <w:rsid w:val="00213E82"/>
    <w:rsid w:val="00215126"/>
    <w:rsid w:val="00217817"/>
    <w:rsid w:val="002204B3"/>
    <w:rsid w:val="00221DCA"/>
    <w:rsid w:val="002305B3"/>
    <w:rsid w:val="0023384C"/>
    <w:rsid w:val="00233B29"/>
    <w:rsid w:val="00241F51"/>
    <w:rsid w:val="0024598E"/>
    <w:rsid w:val="00246730"/>
    <w:rsid w:val="00246DD2"/>
    <w:rsid w:val="00253DCE"/>
    <w:rsid w:val="00257E6D"/>
    <w:rsid w:val="00260921"/>
    <w:rsid w:val="002621D3"/>
    <w:rsid w:val="0026396B"/>
    <w:rsid w:val="002716EC"/>
    <w:rsid w:val="002740C1"/>
    <w:rsid w:val="00274958"/>
    <w:rsid w:val="002764BB"/>
    <w:rsid w:val="00290AE1"/>
    <w:rsid w:val="002934B8"/>
    <w:rsid w:val="00295D13"/>
    <w:rsid w:val="00296756"/>
    <w:rsid w:val="002A02AF"/>
    <w:rsid w:val="002A06D5"/>
    <w:rsid w:val="002A0F8B"/>
    <w:rsid w:val="002A284B"/>
    <w:rsid w:val="002A5F31"/>
    <w:rsid w:val="002A6216"/>
    <w:rsid w:val="002B0508"/>
    <w:rsid w:val="002B1764"/>
    <w:rsid w:val="002B4FE4"/>
    <w:rsid w:val="002C0B49"/>
    <w:rsid w:val="002C3069"/>
    <w:rsid w:val="002C400B"/>
    <w:rsid w:val="002C46BC"/>
    <w:rsid w:val="002D0172"/>
    <w:rsid w:val="002D0242"/>
    <w:rsid w:val="002D0EAC"/>
    <w:rsid w:val="002D54FC"/>
    <w:rsid w:val="002E0572"/>
    <w:rsid w:val="002E1224"/>
    <w:rsid w:val="002F1F50"/>
    <w:rsid w:val="002F3B62"/>
    <w:rsid w:val="002F4A2B"/>
    <w:rsid w:val="002F501C"/>
    <w:rsid w:val="003043F1"/>
    <w:rsid w:val="0030513D"/>
    <w:rsid w:val="00307041"/>
    <w:rsid w:val="00307A06"/>
    <w:rsid w:val="0031234E"/>
    <w:rsid w:val="00313751"/>
    <w:rsid w:val="003150BB"/>
    <w:rsid w:val="003152E5"/>
    <w:rsid w:val="003247E3"/>
    <w:rsid w:val="00324FA4"/>
    <w:rsid w:val="00325775"/>
    <w:rsid w:val="003303B1"/>
    <w:rsid w:val="00332CD5"/>
    <w:rsid w:val="00333171"/>
    <w:rsid w:val="00333780"/>
    <w:rsid w:val="00334DA2"/>
    <w:rsid w:val="00342462"/>
    <w:rsid w:val="00356A18"/>
    <w:rsid w:val="00357A89"/>
    <w:rsid w:val="00361147"/>
    <w:rsid w:val="0036323F"/>
    <w:rsid w:val="0036554B"/>
    <w:rsid w:val="00367F2B"/>
    <w:rsid w:val="0037035B"/>
    <w:rsid w:val="0037406D"/>
    <w:rsid w:val="00380458"/>
    <w:rsid w:val="0038239E"/>
    <w:rsid w:val="00384B22"/>
    <w:rsid w:val="00387E18"/>
    <w:rsid w:val="0039276D"/>
    <w:rsid w:val="00393121"/>
    <w:rsid w:val="0039644D"/>
    <w:rsid w:val="003A6693"/>
    <w:rsid w:val="003A7385"/>
    <w:rsid w:val="003B133A"/>
    <w:rsid w:val="003B57D5"/>
    <w:rsid w:val="003B6DA2"/>
    <w:rsid w:val="003C081B"/>
    <w:rsid w:val="003C1BD6"/>
    <w:rsid w:val="003C3377"/>
    <w:rsid w:val="003C60DA"/>
    <w:rsid w:val="003C74C4"/>
    <w:rsid w:val="003E2178"/>
    <w:rsid w:val="003E425C"/>
    <w:rsid w:val="003E5BD2"/>
    <w:rsid w:val="003E7DE1"/>
    <w:rsid w:val="003F0BF8"/>
    <w:rsid w:val="003F2234"/>
    <w:rsid w:val="003F3CDF"/>
    <w:rsid w:val="003F4082"/>
    <w:rsid w:val="003F45D1"/>
    <w:rsid w:val="0041001F"/>
    <w:rsid w:val="00410132"/>
    <w:rsid w:val="00416440"/>
    <w:rsid w:val="00417B87"/>
    <w:rsid w:val="00421B03"/>
    <w:rsid w:val="00423973"/>
    <w:rsid w:val="00431736"/>
    <w:rsid w:val="004327A8"/>
    <w:rsid w:val="00445271"/>
    <w:rsid w:val="0044585B"/>
    <w:rsid w:val="0045064D"/>
    <w:rsid w:val="0046239A"/>
    <w:rsid w:val="00463FF7"/>
    <w:rsid w:val="004641D7"/>
    <w:rsid w:val="004642F1"/>
    <w:rsid w:val="00464B91"/>
    <w:rsid w:val="0047239B"/>
    <w:rsid w:val="004724AF"/>
    <w:rsid w:val="00482D3B"/>
    <w:rsid w:val="00485B6F"/>
    <w:rsid w:val="004923C0"/>
    <w:rsid w:val="00494CCF"/>
    <w:rsid w:val="00494F72"/>
    <w:rsid w:val="004A102E"/>
    <w:rsid w:val="004A143B"/>
    <w:rsid w:val="004A1BDA"/>
    <w:rsid w:val="004A21E4"/>
    <w:rsid w:val="004A3B07"/>
    <w:rsid w:val="004A6C1F"/>
    <w:rsid w:val="004A7AE7"/>
    <w:rsid w:val="004B0C79"/>
    <w:rsid w:val="004B6C6E"/>
    <w:rsid w:val="004B7307"/>
    <w:rsid w:val="004C07B9"/>
    <w:rsid w:val="004C1D3C"/>
    <w:rsid w:val="004C2F82"/>
    <w:rsid w:val="004C5633"/>
    <w:rsid w:val="004C6865"/>
    <w:rsid w:val="004D0DEE"/>
    <w:rsid w:val="004D2D1C"/>
    <w:rsid w:val="004E01FC"/>
    <w:rsid w:val="004E1346"/>
    <w:rsid w:val="004E49A9"/>
    <w:rsid w:val="004E6A3C"/>
    <w:rsid w:val="004F1C35"/>
    <w:rsid w:val="004F2833"/>
    <w:rsid w:val="004F662C"/>
    <w:rsid w:val="00502411"/>
    <w:rsid w:val="00502A57"/>
    <w:rsid w:val="00504E76"/>
    <w:rsid w:val="005071E2"/>
    <w:rsid w:val="00510060"/>
    <w:rsid w:val="005130CE"/>
    <w:rsid w:val="00514AAD"/>
    <w:rsid w:val="005215B2"/>
    <w:rsid w:val="005239DB"/>
    <w:rsid w:val="00523B5A"/>
    <w:rsid w:val="00527AC4"/>
    <w:rsid w:val="00530095"/>
    <w:rsid w:val="005302C0"/>
    <w:rsid w:val="005309B4"/>
    <w:rsid w:val="0053329D"/>
    <w:rsid w:val="0054275F"/>
    <w:rsid w:val="00547157"/>
    <w:rsid w:val="00552D61"/>
    <w:rsid w:val="0055742D"/>
    <w:rsid w:val="00563436"/>
    <w:rsid w:val="005747F5"/>
    <w:rsid w:val="00574D54"/>
    <w:rsid w:val="00582107"/>
    <w:rsid w:val="00586984"/>
    <w:rsid w:val="005930C0"/>
    <w:rsid w:val="005A099D"/>
    <w:rsid w:val="005A101E"/>
    <w:rsid w:val="005A134E"/>
    <w:rsid w:val="005A1924"/>
    <w:rsid w:val="005A567D"/>
    <w:rsid w:val="005A76EB"/>
    <w:rsid w:val="005B12D7"/>
    <w:rsid w:val="005B77A4"/>
    <w:rsid w:val="005C01A0"/>
    <w:rsid w:val="005C0BEB"/>
    <w:rsid w:val="005C7CA1"/>
    <w:rsid w:val="005D078E"/>
    <w:rsid w:val="005D24C5"/>
    <w:rsid w:val="005D26F5"/>
    <w:rsid w:val="005D5128"/>
    <w:rsid w:val="005E276F"/>
    <w:rsid w:val="005E5779"/>
    <w:rsid w:val="005F1C33"/>
    <w:rsid w:val="005F5A16"/>
    <w:rsid w:val="00601F5A"/>
    <w:rsid w:val="00602150"/>
    <w:rsid w:val="006025F7"/>
    <w:rsid w:val="006038BD"/>
    <w:rsid w:val="006053F8"/>
    <w:rsid w:val="00605C7F"/>
    <w:rsid w:val="00607A06"/>
    <w:rsid w:val="00614DA4"/>
    <w:rsid w:val="00620F25"/>
    <w:rsid w:val="00623B64"/>
    <w:rsid w:val="00626013"/>
    <w:rsid w:val="006269A4"/>
    <w:rsid w:val="006365B0"/>
    <w:rsid w:val="00636B81"/>
    <w:rsid w:val="006373E3"/>
    <w:rsid w:val="00642A8D"/>
    <w:rsid w:val="0065313C"/>
    <w:rsid w:val="006560A0"/>
    <w:rsid w:val="00657433"/>
    <w:rsid w:val="006576C8"/>
    <w:rsid w:val="006624BF"/>
    <w:rsid w:val="00664322"/>
    <w:rsid w:val="00665E72"/>
    <w:rsid w:val="00666EC0"/>
    <w:rsid w:val="00667366"/>
    <w:rsid w:val="006701FB"/>
    <w:rsid w:val="00677A34"/>
    <w:rsid w:val="00684723"/>
    <w:rsid w:val="0068697E"/>
    <w:rsid w:val="0069201B"/>
    <w:rsid w:val="00695751"/>
    <w:rsid w:val="006A2733"/>
    <w:rsid w:val="006A2B07"/>
    <w:rsid w:val="006A5BAD"/>
    <w:rsid w:val="006B2B4F"/>
    <w:rsid w:val="006B5CAA"/>
    <w:rsid w:val="006C51D8"/>
    <w:rsid w:val="006C7741"/>
    <w:rsid w:val="006C7CD5"/>
    <w:rsid w:val="006E5F1E"/>
    <w:rsid w:val="006F10CB"/>
    <w:rsid w:val="006F1962"/>
    <w:rsid w:val="006F1D8B"/>
    <w:rsid w:val="006F40DB"/>
    <w:rsid w:val="006F5EFE"/>
    <w:rsid w:val="006F5FA7"/>
    <w:rsid w:val="00704DC1"/>
    <w:rsid w:val="00705280"/>
    <w:rsid w:val="007116B7"/>
    <w:rsid w:val="0071226E"/>
    <w:rsid w:val="00713F70"/>
    <w:rsid w:val="00717705"/>
    <w:rsid w:val="00717877"/>
    <w:rsid w:val="00721D6E"/>
    <w:rsid w:val="00722A67"/>
    <w:rsid w:val="00731448"/>
    <w:rsid w:val="00732A91"/>
    <w:rsid w:val="00735E1C"/>
    <w:rsid w:val="0073715E"/>
    <w:rsid w:val="007413D8"/>
    <w:rsid w:val="00741D77"/>
    <w:rsid w:val="00742727"/>
    <w:rsid w:val="00752D77"/>
    <w:rsid w:val="0075602A"/>
    <w:rsid w:val="00757734"/>
    <w:rsid w:val="00757C65"/>
    <w:rsid w:val="007725A5"/>
    <w:rsid w:val="00772C52"/>
    <w:rsid w:val="00780AAD"/>
    <w:rsid w:val="00787A24"/>
    <w:rsid w:val="00787B4E"/>
    <w:rsid w:val="007912F8"/>
    <w:rsid w:val="00792747"/>
    <w:rsid w:val="00795402"/>
    <w:rsid w:val="007A1CE1"/>
    <w:rsid w:val="007B236D"/>
    <w:rsid w:val="007B2E70"/>
    <w:rsid w:val="007B75C3"/>
    <w:rsid w:val="007C0B7B"/>
    <w:rsid w:val="007C48E4"/>
    <w:rsid w:val="007C64E5"/>
    <w:rsid w:val="007C7500"/>
    <w:rsid w:val="007C77F8"/>
    <w:rsid w:val="007D1CED"/>
    <w:rsid w:val="007D3360"/>
    <w:rsid w:val="007D5965"/>
    <w:rsid w:val="007D6DB2"/>
    <w:rsid w:val="007E217A"/>
    <w:rsid w:val="007E2F12"/>
    <w:rsid w:val="007E3602"/>
    <w:rsid w:val="007E55F4"/>
    <w:rsid w:val="007F688F"/>
    <w:rsid w:val="008013DF"/>
    <w:rsid w:val="00802564"/>
    <w:rsid w:val="0080627C"/>
    <w:rsid w:val="00813A2B"/>
    <w:rsid w:val="00831E14"/>
    <w:rsid w:val="00833AA4"/>
    <w:rsid w:val="00841471"/>
    <w:rsid w:val="008426F5"/>
    <w:rsid w:val="0084323F"/>
    <w:rsid w:val="0084500B"/>
    <w:rsid w:val="008451A3"/>
    <w:rsid w:val="00846AEB"/>
    <w:rsid w:val="00850A2C"/>
    <w:rsid w:val="008556F9"/>
    <w:rsid w:val="00856CA9"/>
    <w:rsid w:val="008575A0"/>
    <w:rsid w:val="00860427"/>
    <w:rsid w:val="00860AA1"/>
    <w:rsid w:val="00860D6C"/>
    <w:rsid w:val="00862C8A"/>
    <w:rsid w:val="008642C1"/>
    <w:rsid w:val="0086648E"/>
    <w:rsid w:val="008704D3"/>
    <w:rsid w:val="00872B83"/>
    <w:rsid w:val="00873145"/>
    <w:rsid w:val="00875D28"/>
    <w:rsid w:val="00884D98"/>
    <w:rsid w:val="00885933"/>
    <w:rsid w:val="0089005F"/>
    <w:rsid w:val="008908B2"/>
    <w:rsid w:val="00890B2A"/>
    <w:rsid w:val="00891946"/>
    <w:rsid w:val="00892C6A"/>
    <w:rsid w:val="008A2E29"/>
    <w:rsid w:val="008A36A1"/>
    <w:rsid w:val="008A554F"/>
    <w:rsid w:val="008A5BAE"/>
    <w:rsid w:val="008A6026"/>
    <w:rsid w:val="008A643D"/>
    <w:rsid w:val="008B4B27"/>
    <w:rsid w:val="008C3F3C"/>
    <w:rsid w:val="008C44C4"/>
    <w:rsid w:val="008D5759"/>
    <w:rsid w:val="008D6488"/>
    <w:rsid w:val="008E31F3"/>
    <w:rsid w:val="008E34D1"/>
    <w:rsid w:val="008F164F"/>
    <w:rsid w:val="008F76A0"/>
    <w:rsid w:val="009000AE"/>
    <w:rsid w:val="0090189E"/>
    <w:rsid w:val="009102F2"/>
    <w:rsid w:val="0091332A"/>
    <w:rsid w:val="009140DC"/>
    <w:rsid w:val="009141D3"/>
    <w:rsid w:val="009143C8"/>
    <w:rsid w:val="009154CB"/>
    <w:rsid w:val="00915D0B"/>
    <w:rsid w:val="009166B9"/>
    <w:rsid w:val="00917213"/>
    <w:rsid w:val="00930235"/>
    <w:rsid w:val="00945BC9"/>
    <w:rsid w:val="00946106"/>
    <w:rsid w:val="00951000"/>
    <w:rsid w:val="00951512"/>
    <w:rsid w:val="00956988"/>
    <w:rsid w:val="00957684"/>
    <w:rsid w:val="00967A3A"/>
    <w:rsid w:val="00970C2A"/>
    <w:rsid w:val="00973B18"/>
    <w:rsid w:val="009746F2"/>
    <w:rsid w:val="009814BE"/>
    <w:rsid w:val="00982B5D"/>
    <w:rsid w:val="00984FB6"/>
    <w:rsid w:val="00991557"/>
    <w:rsid w:val="00991CAE"/>
    <w:rsid w:val="00993D7D"/>
    <w:rsid w:val="00997C76"/>
    <w:rsid w:val="009A19E4"/>
    <w:rsid w:val="009A28A2"/>
    <w:rsid w:val="009A53E2"/>
    <w:rsid w:val="009B03C7"/>
    <w:rsid w:val="009B2CE2"/>
    <w:rsid w:val="009C28F4"/>
    <w:rsid w:val="009C2B82"/>
    <w:rsid w:val="009C37C7"/>
    <w:rsid w:val="009C7A2C"/>
    <w:rsid w:val="009D601C"/>
    <w:rsid w:val="009D6D32"/>
    <w:rsid w:val="009D7D45"/>
    <w:rsid w:val="009E1C3C"/>
    <w:rsid w:val="009E2CC9"/>
    <w:rsid w:val="009E633B"/>
    <w:rsid w:val="009F01BD"/>
    <w:rsid w:val="009F15AC"/>
    <w:rsid w:val="009F1E5D"/>
    <w:rsid w:val="009F5F9C"/>
    <w:rsid w:val="00A01F2E"/>
    <w:rsid w:val="00A02114"/>
    <w:rsid w:val="00A05AEE"/>
    <w:rsid w:val="00A05E9B"/>
    <w:rsid w:val="00A10E9A"/>
    <w:rsid w:val="00A15759"/>
    <w:rsid w:val="00A15CD7"/>
    <w:rsid w:val="00A230F2"/>
    <w:rsid w:val="00A25567"/>
    <w:rsid w:val="00A260CE"/>
    <w:rsid w:val="00A367C8"/>
    <w:rsid w:val="00A36FA0"/>
    <w:rsid w:val="00A40100"/>
    <w:rsid w:val="00A40212"/>
    <w:rsid w:val="00A40A2C"/>
    <w:rsid w:val="00A40D81"/>
    <w:rsid w:val="00A41753"/>
    <w:rsid w:val="00A420ED"/>
    <w:rsid w:val="00A426E1"/>
    <w:rsid w:val="00A45987"/>
    <w:rsid w:val="00A47031"/>
    <w:rsid w:val="00A50187"/>
    <w:rsid w:val="00A57E07"/>
    <w:rsid w:val="00A62E04"/>
    <w:rsid w:val="00A70245"/>
    <w:rsid w:val="00A74359"/>
    <w:rsid w:val="00A7484F"/>
    <w:rsid w:val="00A75B17"/>
    <w:rsid w:val="00A813D2"/>
    <w:rsid w:val="00A87E8C"/>
    <w:rsid w:val="00A96EDE"/>
    <w:rsid w:val="00AA06DF"/>
    <w:rsid w:val="00AA3C61"/>
    <w:rsid w:val="00AA482C"/>
    <w:rsid w:val="00AB0D93"/>
    <w:rsid w:val="00AB100D"/>
    <w:rsid w:val="00AB4194"/>
    <w:rsid w:val="00AC1DFF"/>
    <w:rsid w:val="00AC26BF"/>
    <w:rsid w:val="00AC369D"/>
    <w:rsid w:val="00AC450D"/>
    <w:rsid w:val="00AC7843"/>
    <w:rsid w:val="00AC7D33"/>
    <w:rsid w:val="00AD09BB"/>
    <w:rsid w:val="00AD1969"/>
    <w:rsid w:val="00AD1F1C"/>
    <w:rsid w:val="00AD24A7"/>
    <w:rsid w:val="00AD2C58"/>
    <w:rsid w:val="00AD4013"/>
    <w:rsid w:val="00AD7E09"/>
    <w:rsid w:val="00AE00BF"/>
    <w:rsid w:val="00AE61BA"/>
    <w:rsid w:val="00AE61F6"/>
    <w:rsid w:val="00AE71C2"/>
    <w:rsid w:val="00AF0974"/>
    <w:rsid w:val="00AF0D2F"/>
    <w:rsid w:val="00AF0F42"/>
    <w:rsid w:val="00AF1173"/>
    <w:rsid w:val="00AF2460"/>
    <w:rsid w:val="00AF468E"/>
    <w:rsid w:val="00AF5F91"/>
    <w:rsid w:val="00B027E6"/>
    <w:rsid w:val="00B03A40"/>
    <w:rsid w:val="00B06849"/>
    <w:rsid w:val="00B102CE"/>
    <w:rsid w:val="00B1418F"/>
    <w:rsid w:val="00B17408"/>
    <w:rsid w:val="00B2539B"/>
    <w:rsid w:val="00B26BF3"/>
    <w:rsid w:val="00B32D13"/>
    <w:rsid w:val="00B33F98"/>
    <w:rsid w:val="00B34BA6"/>
    <w:rsid w:val="00B46920"/>
    <w:rsid w:val="00B50CE9"/>
    <w:rsid w:val="00B511EC"/>
    <w:rsid w:val="00B577DA"/>
    <w:rsid w:val="00B62A73"/>
    <w:rsid w:val="00B62FF2"/>
    <w:rsid w:val="00B65BB4"/>
    <w:rsid w:val="00B71600"/>
    <w:rsid w:val="00B71AA0"/>
    <w:rsid w:val="00B74FC7"/>
    <w:rsid w:val="00B76C51"/>
    <w:rsid w:val="00B8086B"/>
    <w:rsid w:val="00B80A8F"/>
    <w:rsid w:val="00B8256F"/>
    <w:rsid w:val="00B826A4"/>
    <w:rsid w:val="00B936B0"/>
    <w:rsid w:val="00B94BFB"/>
    <w:rsid w:val="00B95970"/>
    <w:rsid w:val="00B95FCA"/>
    <w:rsid w:val="00B96370"/>
    <w:rsid w:val="00B9790D"/>
    <w:rsid w:val="00BA3BD3"/>
    <w:rsid w:val="00BA4862"/>
    <w:rsid w:val="00BA647A"/>
    <w:rsid w:val="00BB1C14"/>
    <w:rsid w:val="00BB3BED"/>
    <w:rsid w:val="00BB5EB2"/>
    <w:rsid w:val="00BC2D7E"/>
    <w:rsid w:val="00BC3CB6"/>
    <w:rsid w:val="00BC562A"/>
    <w:rsid w:val="00BC57B0"/>
    <w:rsid w:val="00BD0A11"/>
    <w:rsid w:val="00BD0B6D"/>
    <w:rsid w:val="00BD0D99"/>
    <w:rsid w:val="00BD6048"/>
    <w:rsid w:val="00BD72C7"/>
    <w:rsid w:val="00BD78E5"/>
    <w:rsid w:val="00BE2484"/>
    <w:rsid w:val="00BE2DD5"/>
    <w:rsid w:val="00BE3511"/>
    <w:rsid w:val="00BE6788"/>
    <w:rsid w:val="00BE69B1"/>
    <w:rsid w:val="00BE7F10"/>
    <w:rsid w:val="00BF12D7"/>
    <w:rsid w:val="00BF135C"/>
    <w:rsid w:val="00BF478E"/>
    <w:rsid w:val="00BF4EA5"/>
    <w:rsid w:val="00C000D0"/>
    <w:rsid w:val="00C10011"/>
    <w:rsid w:val="00C103E0"/>
    <w:rsid w:val="00C16B03"/>
    <w:rsid w:val="00C2256E"/>
    <w:rsid w:val="00C25016"/>
    <w:rsid w:val="00C25662"/>
    <w:rsid w:val="00C26B22"/>
    <w:rsid w:val="00C27A4C"/>
    <w:rsid w:val="00C32049"/>
    <w:rsid w:val="00C344B3"/>
    <w:rsid w:val="00C347F4"/>
    <w:rsid w:val="00C36ACD"/>
    <w:rsid w:val="00C40A18"/>
    <w:rsid w:val="00C516EB"/>
    <w:rsid w:val="00C557AB"/>
    <w:rsid w:val="00C564C9"/>
    <w:rsid w:val="00C602AF"/>
    <w:rsid w:val="00C60F08"/>
    <w:rsid w:val="00C626F1"/>
    <w:rsid w:val="00C64ADC"/>
    <w:rsid w:val="00C701DA"/>
    <w:rsid w:val="00C71273"/>
    <w:rsid w:val="00C80803"/>
    <w:rsid w:val="00C8139E"/>
    <w:rsid w:val="00C8267C"/>
    <w:rsid w:val="00C82690"/>
    <w:rsid w:val="00C86DBE"/>
    <w:rsid w:val="00C94C26"/>
    <w:rsid w:val="00CA33B9"/>
    <w:rsid w:val="00CA5A40"/>
    <w:rsid w:val="00CA6AF7"/>
    <w:rsid w:val="00CB4832"/>
    <w:rsid w:val="00CB63DD"/>
    <w:rsid w:val="00CC02B2"/>
    <w:rsid w:val="00CC1553"/>
    <w:rsid w:val="00CC2D96"/>
    <w:rsid w:val="00CC2FFE"/>
    <w:rsid w:val="00CC321A"/>
    <w:rsid w:val="00CC47EF"/>
    <w:rsid w:val="00CD06BB"/>
    <w:rsid w:val="00CD2BFB"/>
    <w:rsid w:val="00CD5EA1"/>
    <w:rsid w:val="00CD64D4"/>
    <w:rsid w:val="00CD67D7"/>
    <w:rsid w:val="00CD6812"/>
    <w:rsid w:val="00CD73EA"/>
    <w:rsid w:val="00CE26F1"/>
    <w:rsid w:val="00CE4453"/>
    <w:rsid w:val="00CE6374"/>
    <w:rsid w:val="00CF147E"/>
    <w:rsid w:val="00CF1FD6"/>
    <w:rsid w:val="00CF365F"/>
    <w:rsid w:val="00CF6A8B"/>
    <w:rsid w:val="00CF6B8E"/>
    <w:rsid w:val="00D00E38"/>
    <w:rsid w:val="00D03BB4"/>
    <w:rsid w:val="00D06E39"/>
    <w:rsid w:val="00D13421"/>
    <w:rsid w:val="00D1585B"/>
    <w:rsid w:val="00D176E9"/>
    <w:rsid w:val="00D23B26"/>
    <w:rsid w:val="00D279B4"/>
    <w:rsid w:val="00D30DC4"/>
    <w:rsid w:val="00D30EB5"/>
    <w:rsid w:val="00D32C22"/>
    <w:rsid w:val="00D351EF"/>
    <w:rsid w:val="00D36907"/>
    <w:rsid w:val="00D37EBF"/>
    <w:rsid w:val="00D4526B"/>
    <w:rsid w:val="00D46563"/>
    <w:rsid w:val="00D47AC1"/>
    <w:rsid w:val="00D5160F"/>
    <w:rsid w:val="00D5332B"/>
    <w:rsid w:val="00D5663F"/>
    <w:rsid w:val="00D57972"/>
    <w:rsid w:val="00D61B60"/>
    <w:rsid w:val="00D62B63"/>
    <w:rsid w:val="00D637DC"/>
    <w:rsid w:val="00D65EB3"/>
    <w:rsid w:val="00D71D65"/>
    <w:rsid w:val="00D72175"/>
    <w:rsid w:val="00D724E2"/>
    <w:rsid w:val="00D75277"/>
    <w:rsid w:val="00D77B13"/>
    <w:rsid w:val="00D77C7A"/>
    <w:rsid w:val="00D800AA"/>
    <w:rsid w:val="00D87AE2"/>
    <w:rsid w:val="00D913B7"/>
    <w:rsid w:val="00D9297D"/>
    <w:rsid w:val="00D92DA0"/>
    <w:rsid w:val="00D934FE"/>
    <w:rsid w:val="00D94276"/>
    <w:rsid w:val="00D943CB"/>
    <w:rsid w:val="00D95FFF"/>
    <w:rsid w:val="00D96AA3"/>
    <w:rsid w:val="00DA2649"/>
    <w:rsid w:val="00DA31C0"/>
    <w:rsid w:val="00DA37BD"/>
    <w:rsid w:val="00DA7395"/>
    <w:rsid w:val="00DB0089"/>
    <w:rsid w:val="00DB1E2C"/>
    <w:rsid w:val="00DB2958"/>
    <w:rsid w:val="00DB2AE4"/>
    <w:rsid w:val="00DB2FE4"/>
    <w:rsid w:val="00DB7040"/>
    <w:rsid w:val="00DC18D4"/>
    <w:rsid w:val="00DC1DC6"/>
    <w:rsid w:val="00DC3A2C"/>
    <w:rsid w:val="00DC51FE"/>
    <w:rsid w:val="00DC520F"/>
    <w:rsid w:val="00DC6D6B"/>
    <w:rsid w:val="00DD2B9A"/>
    <w:rsid w:val="00DE00F2"/>
    <w:rsid w:val="00DE06DC"/>
    <w:rsid w:val="00DE1DD5"/>
    <w:rsid w:val="00DF00B9"/>
    <w:rsid w:val="00DF3553"/>
    <w:rsid w:val="00DF3BBD"/>
    <w:rsid w:val="00E002C4"/>
    <w:rsid w:val="00E00FEA"/>
    <w:rsid w:val="00E02E7E"/>
    <w:rsid w:val="00E038F2"/>
    <w:rsid w:val="00E03E8E"/>
    <w:rsid w:val="00E04F8E"/>
    <w:rsid w:val="00E06083"/>
    <w:rsid w:val="00E069FF"/>
    <w:rsid w:val="00E10305"/>
    <w:rsid w:val="00E10706"/>
    <w:rsid w:val="00E13E4E"/>
    <w:rsid w:val="00E16047"/>
    <w:rsid w:val="00E17D0A"/>
    <w:rsid w:val="00E21A84"/>
    <w:rsid w:val="00E30D81"/>
    <w:rsid w:val="00E41D49"/>
    <w:rsid w:val="00E423F4"/>
    <w:rsid w:val="00E42A57"/>
    <w:rsid w:val="00E440B1"/>
    <w:rsid w:val="00E467CE"/>
    <w:rsid w:val="00E50467"/>
    <w:rsid w:val="00E517F2"/>
    <w:rsid w:val="00E54C72"/>
    <w:rsid w:val="00E563F4"/>
    <w:rsid w:val="00E61B9E"/>
    <w:rsid w:val="00E63571"/>
    <w:rsid w:val="00E66394"/>
    <w:rsid w:val="00E73124"/>
    <w:rsid w:val="00E923B3"/>
    <w:rsid w:val="00E94A06"/>
    <w:rsid w:val="00EA2E83"/>
    <w:rsid w:val="00EA3B87"/>
    <w:rsid w:val="00EA4F52"/>
    <w:rsid w:val="00EB345E"/>
    <w:rsid w:val="00EB3A52"/>
    <w:rsid w:val="00EB709A"/>
    <w:rsid w:val="00EB7473"/>
    <w:rsid w:val="00EB7A3C"/>
    <w:rsid w:val="00EB7F66"/>
    <w:rsid w:val="00EC0C42"/>
    <w:rsid w:val="00EC355E"/>
    <w:rsid w:val="00ED016F"/>
    <w:rsid w:val="00ED01CC"/>
    <w:rsid w:val="00ED2C32"/>
    <w:rsid w:val="00ED6CE5"/>
    <w:rsid w:val="00EE1314"/>
    <w:rsid w:val="00EE1A18"/>
    <w:rsid w:val="00EE20C7"/>
    <w:rsid w:val="00EE4C87"/>
    <w:rsid w:val="00EE699A"/>
    <w:rsid w:val="00EE7972"/>
    <w:rsid w:val="00F03198"/>
    <w:rsid w:val="00F037F9"/>
    <w:rsid w:val="00F03DF3"/>
    <w:rsid w:val="00F04EC2"/>
    <w:rsid w:val="00F07A95"/>
    <w:rsid w:val="00F15FAD"/>
    <w:rsid w:val="00F34A94"/>
    <w:rsid w:val="00F465A7"/>
    <w:rsid w:val="00F47867"/>
    <w:rsid w:val="00F51C50"/>
    <w:rsid w:val="00F605AB"/>
    <w:rsid w:val="00F619D3"/>
    <w:rsid w:val="00F7066C"/>
    <w:rsid w:val="00F70C21"/>
    <w:rsid w:val="00F739F8"/>
    <w:rsid w:val="00F779EC"/>
    <w:rsid w:val="00F85196"/>
    <w:rsid w:val="00F9111B"/>
    <w:rsid w:val="00F91EAB"/>
    <w:rsid w:val="00F933D8"/>
    <w:rsid w:val="00F97F7D"/>
    <w:rsid w:val="00FA0476"/>
    <w:rsid w:val="00FA1DEA"/>
    <w:rsid w:val="00FA7588"/>
    <w:rsid w:val="00FA7BB0"/>
    <w:rsid w:val="00FB2EA5"/>
    <w:rsid w:val="00FB3F13"/>
    <w:rsid w:val="00FB43D2"/>
    <w:rsid w:val="00FB4B4A"/>
    <w:rsid w:val="00FB5E32"/>
    <w:rsid w:val="00FB64C3"/>
    <w:rsid w:val="00FC40E4"/>
    <w:rsid w:val="00FC414A"/>
    <w:rsid w:val="00FD4E20"/>
    <w:rsid w:val="00FD66F3"/>
    <w:rsid w:val="00FE0ECD"/>
    <w:rsid w:val="00FE4B64"/>
    <w:rsid w:val="00FF115B"/>
    <w:rsid w:val="00FF413A"/>
    <w:rsid w:val="00FF5A3E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76E40"/>
  <w15:chartTrackingRefBased/>
  <w15:docId w15:val="{F3577831-0CE3-4DD3-A093-F74B31F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1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5D5128"/>
    <w:pPr>
      <w:spacing w:after="0" w:line="240" w:lineRule="auto"/>
    </w:pPr>
    <w:rPr>
      <w:rFonts w:eastAsiaTheme="minorEastAsia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1512"/>
  </w:style>
  <w:style w:type="paragraph" w:styleId="Fuzeile">
    <w:name w:val="footer"/>
    <w:basedOn w:val="Standard"/>
    <w:link w:val="FuzeileZchn"/>
    <w:uiPriority w:val="99"/>
    <w:unhideWhenUsed/>
    <w:rsid w:val="0095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ZMB\EDV\Drehscheibe\Anforderungen\Beschreibung%20neue%20Anforderu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6F2C7-F3B2-4CF8-B3FA-2E124FA0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Beschreibung neue Anforderung.dotx</Template>
  <TotalTime>0</TotalTime>
  <Pages>2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Huber</dc:creator>
  <cp:keywords/>
  <dc:description/>
  <cp:lastModifiedBy>Walter Huber</cp:lastModifiedBy>
  <cp:revision>10</cp:revision>
  <dcterms:created xsi:type="dcterms:W3CDTF">2020-01-12T05:00:00Z</dcterms:created>
  <dcterms:modified xsi:type="dcterms:W3CDTF">2020-01-21T13:44:00Z</dcterms:modified>
</cp:coreProperties>
</file>